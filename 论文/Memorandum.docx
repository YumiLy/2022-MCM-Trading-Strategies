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E899" w14:textId="77777777" w:rsidR="00640C96" w:rsidRDefault="00797B2E" w:rsidP="0081024F">
      <w:r>
        <w:rPr>
          <w:noProof/>
        </w:rPr>
        <mc:AlternateContent>
          <mc:Choice Requires="wps">
            <w:drawing>
              <wp:inline distT="0" distB="0" distL="0" distR="0" wp14:anchorId="74684FD4" wp14:editId="60CB6B41">
                <wp:extent cx="4534535" cy="373380"/>
                <wp:effectExtent l="0" t="0" r="18415" b="26670"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34535" cy="6597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75F5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8BECAE" w14:textId="76BD499F" w:rsidR="00A82F39" w:rsidRPr="00351701" w:rsidRDefault="00360D3B" w:rsidP="00A82F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775F55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775F55"/>
                                <w:sz w:val="40"/>
                              </w:rPr>
                              <w:t>I</w:t>
                            </w:r>
                            <w:r w:rsidRPr="00360D3B">
                              <w:rPr>
                                <w:b/>
                                <w:color w:val="775F55"/>
                                <w:sz w:val="40"/>
                              </w:rPr>
                              <w:t xml:space="preserve">nvest in Bitcoin and </w:t>
                            </w:r>
                            <w:r>
                              <w:rPr>
                                <w:b/>
                                <w:color w:val="775F55"/>
                                <w:sz w:val="40"/>
                              </w:rPr>
                              <w:t>G</w:t>
                            </w:r>
                            <w:r w:rsidRPr="00360D3B">
                              <w:rPr>
                                <w:b/>
                                <w:color w:val="775F55"/>
                                <w:sz w:val="40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84FD4" id="Rectangle 78" o:spid="_x0000_s1026" style="width:357.05pt;height: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" filled="f" strokecolor="#775f55" strokeweight="2pt">
                <v:path arrowok="t"/>
                <v:textbox>
                  <w:txbxContent>
                    <w:p w14:paraId="428BECAE" w14:textId="76BD499F" w:rsidR="00A82F39" w:rsidRPr="00351701" w:rsidRDefault="00360D3B" w:rsidP="00A82F39">
                      <w:pPr>
                        <w:spacing w:line="240" w:lineRule="auto"/>
                        <w:jc w:val="center"/>
                        <w:rPr>
                          <w:b/>
                          <w:color w:val="775F55"/>
                          <w:sz w:val="40"/>
                        </w:rPr>
                      </w:pPr>
                      <w:r>
                        <w:rPr>
                          <w:b/>
                          <w:color w:val="775F55"/>
                          <w:sz w:val="40"/>
                        </w:rPr>
                        <w:t>I</w:t>
                      </w:r>
                      <w:r w:rsidRPr="00360D3B">
                        <w:rPr>
                          <w:b/>
                          <w:color w:val="775F55"/>
                          <w:sz w:val="40"/>
                        </w:rPr>
                        <w:t xml:space="preserve">nvest in Bitcoin and </w:t>
                      </w:r>
                      <w:r>
                        <w:rPr>
                          <w:b/>
                          <w:color w:val="775F55"/>
                          <w:sz w:val="40"/>
                        </w:rPr>
                        <w:t>G</w:t>
                      </w:r>
                      <w:r w:rsidRPr="00360D3B">
                        <w:rPr>
                          <w:b/>
                          <w:color w:val="775F55"/>
                          <w:sz w:val="40"/>
                        </w:rPr>
                        <w:t>old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dt>
      <w:sdtPr>
        <w:id w:val="562305406"/>
        <w:placeholder>
          <w:docPart w:val="73BB43B980164DE9AD8C031E5561D8FB"/>
        </w:placeholder>
        <w:temporary/>
        <w:showingPlcHdr/>
        <w15:appearance w15:val="hidden"/>
      </w:sdtPr>
      <w:sdtEndPr/>
      <w:sdtContent>
        <w:p w14:paraId="62B500CF" w14:textId="77777777" w:rsidR="00756B5A" w:rsidRPr="0081024F" w:rsidRDefault="0081024F" w:rsidP="00E37FFC">
          <w:pPr>
            <w:pStyle w:val="1"/>
            <w:spacing w:before="200"/>
          </w:pPr>
          <w:r w:rsidRPr="0081024F">
            <w:t>Memorandum</w:t>
          </w:r>
        </w:p>
      </w:sdtContent>
    </w:sdt>
    <w:p w14:paraId="54ECED20" w14:textId="5C992DCF" w:rsidR="00756B5A" w:rsidRDefault="008678F9" w:rsidP="006A00BE">
      <w:pPr>
        <w:pStyle w:val="ContactInfo"/>
      </w:pPr>
      <w:r>
        <w:t xml:space="preserve">To: </w:t>
      </w:r>
      <w:r w:rsidR="006A00BE">
        <w:t xml:space="preserve"> </w:t>
      </w:r>
      <w:r w:rsidR="00094728" w:rsidRPr="00094728">
        <w:t>Investors</w:t>
      </w:r>
    </w:p>
    <w:p w14:paraId="2051BBFE" w14:textId="444BAEF0" w:rsidR="00756B5A" w:rsidRDefault="008678F9" w:rsidP="006A00BE">
      <w:pPr>
        <w:pStyle w:val="ContactInfo"/>
      </w:pPr>
      <w:r w:rsidRPr="006A00BE">
        <w:t xml:space="preserve">From: </w:t>
      </w:r>
      <w:r w:rsidR="006A00BE" w:rsidRPr="006A00BE">
        <w:t xml:space="preserve"> </w:t>
      </w:r>
      <w:r w:rsidR="00360D3B">
        <w:t xml:space="preserve">MCM </w:t>
      </w:r>
      <w:r w:rsidR="00094728">
        <w:t xml:space="preserve">Team </w:t>
      </w:r>
      <w:r w:rsidR="00360D3B">
        <w:t>#2202151</w:t>
      </w:r>
    </w:p>
    <w:p w14:paraId="268301A2" w14:textId="784E8EA0" w:rsidR="00360D3B" w:rsidRDefault="00360D3B" w:rsidP="006A00BE">
      <w:pPr>
        <w:pStyle w:val="ContactInf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</w:t>
      </w:r>
      <w:r>
        <w:rPr>
          <w:rFonts w:eastAsia="宋体"/>
          <w:lang w:eastAsia="zh-CN"/>
        </w:rPr>
        <w:t>ate:  Feb 22</w:t>
      </w:r>
      <w:r w:rsidRPr="00360D3B">
        <w:rPr>
          <w:rFonts w:eastAsia="宋体"/>
          <w:vertAlign w:val="superscript"/>
          <w:lang w:eastAsia="zh-CN"/>
        </w:rPr>
        <w:t>nd</w:t>
      </w:r>
      <w:r>
        <w:rPr>
          <w:rFonts w:eastAsia="宋体"/>
          <w:lang w:eastAsia="zh-CN"/>
        </w:rPr>
        <w:t>, 2022</w:t>
      </w:r>
    </w:p>
    <w:p w14:paraId="78C2932C" w14:textId="64013F2B" w:rsidR="00360D3B" w:rsidRPr="00360D3B" w:rsidRDefault="00360D3B" w:rsidP="006A00BE">
      <w:pPr>
        <w:pStyle w:val="ContactInfo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Subject:  </w:t>
      </w:r>
      <w:r w:rsidRPr="00360D3B">
        <w:rPr>
          <w:rFonts w:eastAsia="宋体"/>
          <w:lang w:eastAsia="zh-CN"/>
        </w:rPr>
        <w:t xml:space="preserve">Strategies </w:t>
      </w:r>
      <w:r>
        <w:rPr>
          <w:rFonts w:eastAsia="宋体"/>
          <w:lang w:eastAsia="zh-CN"/>
        </w:rPr>
        <w:t xml:space="preserve">to </w:t>
      </w:r>
      <w:r w:rsidRPr="00360D3B">
        <w:rPr>
          <w:rFonts w:eastAsia="宋体"/>
          <w:lang w:eastAsia="zh-CN"/>
        </w:rPr>
        <w:t>Trad</w:t>
      </w:r>
      <w:r>
        <w:rPr>
          <w:rFonts w:eastAsia="宋体"/>
          <w:lang w:eastAsia="zh-CN"/>
        </w:rPr>
        <w:t>e</w:t>
      </w:r>
      <w:r w:rsidRPr="00360D3B">
        <w:rPr>
          <w:rFonts w:eastAsia="宋体"/>
          <w:lang w:eastAsia="zh-CN"/>
        </w:rPr>
        <w:t xml:space="preserve"> Bitcoin and Gold </w:t>
      </w:r>
    </w:p>
    <w:p w14:paraId="7AA5D12B" w14:textId="386D4C7C" w:rsidR="00756B5A" w:rsidRPr="00E82C9A" w:rsidRDefault="001315DD" w:rsidP="00E37FFC">
      <w:pPr>
        <w:pStyle w:val="2"/>
        <w:spacing w:after="240" w:line="240" w:lineRule="auto"/>
        <w:rPr>
          <w:b/>
          <w:bCs/>
        </w:rPr>
      </w:pPr>
      <w:r w:rsidRPr="00E82C9A">
        <w:rPr>
          <w:b/>
          <w:bCs/>
        </w:rPr>
        <w:t xml:space="preserve">The Necessity of </w:t>
      </w:r>
      <w:r w:rsidR="00074F0F" w:rsidRPr="00E82C9A">
        <w:rPr>
          <w:b/>
          <w:bCs/>
        </w:rPr>
        <w:t>Gett</w:t>
      </w:r>
      <w:r w:rsidRPr="00E82C9A">
        <w:rPr>
          <w:b/>
          <w:bCs/>
        </w:rPr>
        <w:t>ing</w:t>
      </w:r>
      <w:r w:rsidR="00074F0F" w:rsidRPr="00E82C9A">
        <w:rPr>
          <w:b/>
          <w:bCs/>
        </w:rPr>
        <w:t xml:space="preserve"> to Know</w:t>
      </w:r>
      <w:r w:rsidRPr="00E82C9A">
        <w:rPr>
          <w:b/>
          <w:bCs/>
        </w:rPr>
        <w:t xml:space="preserve"> Bitcoin</w:t>
      </w:r>
    </w:p>
    <w:p w14:paraId="46564CEA" w14:textId="77777777" w:rsidR="00C04789" w:rsidRDefault="00C04789" w:rsidP="001315DD">
      <w:r>
        <w:rPr>
          <w:noProof/>
        </w:rPr>
        <w:drawing>
          <wp:anchor distT="0" distB="0" distL="114300" distR="114300" simplePos="0" relativeHeight="251658240" behindDoc="0" locked="0" layoutInCell="1" allowOverlap="1" wp14:anchorId="76DE8489" wp14:editId="518F798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57780" cy="1440180"/>
            <wp:effectExtent l="0" t="0" r="0" b="7620"/>
            <wp:wrapSquare wrapText="bothSides"/>
            <wp:docPr id="3" name="图片 3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15DD" w:rsidRPr="001315DD">
        <w:t xml:space="preserve">From 2009 to the present, Bitcoin has gone from nothing to nothing, from unknown to known to the world, in just a decade. Admittedly or not, Bitcoin is the trendsetter of our time. </w:t>
      </w:r>
      <w:r w:rsidR="001315DD">
        <w:t>Gold, on the other hand, is a very mature investment, and has been synonymous with "wealth" for the past few centuries.</w:t>
      </w:r>
      <w:r w:rsidR="001315DD" w:rsidRPr="001315DD">
        <w:t xml:space="preserve"> </w:t>
      </w:r>
    </w:p>
    <w:p w14:paraId="77D1953B" w14:textId="77777777" w:rsidR="00C04789" w:rsidRPr="00E82C9A" w:rsidRDefault="00C04789" w:rsidP="00E37FFC">
      <w:pPr>
        <w:pStyle w:val="2"/>
        <w:spacing w:after="240" w:line="240" w:lineRule="auto"/>
        <w:rPr>
          <w:b/>
          <w:bCs/>
        </w:rPr>
      </w:pPr>
      <w:r w:rsidRPr="00E82C9A">
        <w:rPr>
          <w:b/>
          <w:bCs/>
        </w:rPr>
        <w:t>Some suggestions</w:t>
      </w:r>
    </w:p>
    <w:p w14:paraId="3E56EBAC" w14:textId="77777777" w:rsidR="001315DD" w:rsidRDefault="00E37FFC" w:rsidP="001315DD">
      <w:r>
        <w:rPr>
          <w:noProof/>
        </w:rPr>
        <w:drawing>
          <wp:anchor distT="0" distB="0" distL="114300" distR="114300" simplePos="0" relativeHeight="251659264" behindDoc="0" locked="0" layoutInCell="1" allowOverlap="1" wp14:anchorId="0834F58D" wp14:editId="76D2E6B0">
            <wp:simplePos x="0" y="0"/>
            <wp:positionH relativeFrom="margin">
              <wp:posOffset>2026920</wp:posOffset>
            </wp:positionH>
            <wp:positionV relativeFrom="paragraph">
              <wp:posOffset>12065</wp:posOffset>
            </wp:positionV>
            <wp:extent cx="2536825" cy="1584960"/>
            <wp:effectExtent l="0" t="0" r="0" b="0"/>
            <wp:wrapSquare wrapText="bothSides"/>
            <wp:docPr id="4" name="图片 4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5DD" w:rsidRPr="001315DD">
        <w:t>Therefore</w:t>
      </w:r>
      <w:r w:rsidR="001315DD">
        <w:t xml:space="preserve">, </w:t>
      </w:r>
      <w:r w:rsidR="001315DD" w:rsidRPr="00074F0F">
        <w:rPr>
          <w:rFonts w:hint="eastAsia"/>
        </w:rPr>
        <w:t>f</w:t>
      </w:r>
      <w:r w:rsidR="001315DD">
        <w:t>rom now if you want to invest Bitcoin and gold</w:t>
      </w:r>
      <w:r w:rsidR="001315DD" w:rsidRPr="001315DD">
        <w:t xml:space="preserve">, </w:t>
      </w:r>
      <w:r w:rsidR="00D778CD">
        <w:t>t</w:t>
      </w:r>
      <w:r w:rsidR="00D778CD" w:rsidRPr="00D778CD">
        <w:t>here are two aspects that need to be considered here to match them both</w:t>
      </w:r>
      <w:r w:rsidR="00C31C18">
        <w:t xml:space="preserve"> through Adapting Markowitz Pair-Portfolio</w:t>
      </w:r>
      <w:r w:rsidR="00D778CD">
        <w:t>. With this in mind:</w:t>
      </w:r>
    </w:p>
    <w:p w14:paraId="279C0D69" w14:textId="77777777" w:rsidR="00D778CD" w:rsidRDefault="00D778CD" w:rsidP="00D778CD">
      <w:pPr>
        <w:pStyle w:val="af8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T</w:t>
      </w:r>
      <w:r w:rsidRPr="00D778CD">
        <w:rPr>
          <w:rFonts w:eastAsia="宋体"/>
          <w:lang w:eastAsia="zh-CN"/>
        </w:rPr>
        <w:t>he Conditional Value at Risk model</w:t>
      </w:r>
      <w:r>
        <w:rPr>
          <w:rFonts w:eastAsia="宋体"/>
          <w:lang w:eastAsia="zh-CN"/>
        </w:rPr>
        <w:t xml:space="preserve"> </w:t>
      </w:r>
      <w:r w:rsidRPr="00D778CD">
        <w:rPr>
          <w:rFonts w:eastAsia="宋体"/>
          <w:lang w:eastAsia="zh-CN"/>
        </w:rPr>
        <w:t>can effectively capture the current market's risk</w:t>
      </w:r>
      <w:r>
        <w:rPr>
          <w:rFonts w:eastAsia="宋体"/>
          <w:lang w:eastAsia="zh-CN"/>
        </w:rPr>
        <w:t>.</w:t>
      </w:r>
    </w:p>
    <w:p w14:paraId="28BB4C83" w14:textId="77777777" w:rsidR="00D778CD" w:rsidRDefault="00D778CD" w:rsidP="00D778CD">
      <w:pPr>
        <w:pStyle w:val="af8"/>
        <w:numPr>
          <w:ilvl w:val="0"/>
          <w:numId w:val="1"/>
        </w:numPr>
        <w:ind w:firstLineChars="0"/>
        <w:rPr>
          <w:rFonts w:eastAsia="宋体"/>
          <w:lang w:eastAsia="zh-CN"/>
        </w:rPr>
      </w:pPr>
      <w:r w:rsidRPr="00D778CD">
        <w:rPr>
          <w:rFonts w:eastAsia="宋体"/>
          <w:lang w:eastAsia="zh-CN"/>
        </w:rPr>
        <w:t>We need to combine several different lengths of future revenue expectations to obtain revenue metrics.</w:t>
      </w:r>
    </w:p>
    <w:p w14:paraId="6AF202A7" w14:textId="77777777" w:rsidR="00EE631D" w:rsidRDefault="00C04789" w:rsidP="00C31C18">
      <w:pPr>
        <w:sectPr w:rsidR="00EE631D" w:rsidSect="00F154D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540" w:right="720" w:bottom="1440" w:left="4320" w:header="270" w:footer="576" w:gutter="0"/>
          <w:pgNumType w:start="1"/>
          <w:cols w:space="720"/>
          <w:titlePg/>
          <w:docGrid w:linePitch="360"/>
        </w:sectPr>
      </w:pPr>
      <w:r>
        <w:rPr>
          <w:rFonts w:eastAsia="宋体"/>
          <w:lang w:eastAsia="zh-CN"/>
        </w:rPr>
        <w:t xml:space="preserve">In summary, please keep </w:t>
      </w:r>
      <w:r w:rsidRPr="00C04789">
        <w:rPr>
          <w:rFonts w:eastAsia="宋体"/>
          <w:lang w:eastAsia="zh-CN"/>
        </w:rPr>
        <w:t xml:space="preserve">a clear head and avoid risky investments, </w:t>
      </w:r>
      <w:r>
        <w:t>l</w:t>
      </w:r>
      <w:r w:rsidRPr="00C04789">
        <w:rPr>
          <w:rFonts w:eastAsia="宋体"/>
          <w:lang w:eastAsia="zh-CN"/>
        </w:rPr>
        <w:t>oss and gain together</w:t>
      </w:r>
      <w:r>
        <w:rPr>
          <w:rFonts w:eastAsia="宋体"/>
          <w:lang w:eastAsia="zh-CN"/>
        </w:rPr>
        <w:t>.</w:t>
      </w:r>
      <w:r w:rsidR="00E37FFC" w:rsidRPr="00E37FFC">
        <w:t xml:space="preserve"> </w:t>
      </w:r>
    </w:p>
    <w:p w14:paraId="34730F7D" w14:textId="36B2FDE0" w:rsidR="00C04789" w:rsidRDefault="00EE631D" w:rsidP="00C31C18">
      <w:pPr>
        <w:rPr>
          <w:rFonts w:eastAsia="宋体"/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655789B" wp14:editId="2800BFEE">
                <wp:extent cx="4534535" cy="373380"/>
                <wp:effectExtent l="0" t="0" r="18415" b="26670"/>
                <wp:docPr id="5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34535" cy="6597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75F5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A0AD8A" w14:textId="77777777" w:rsidR="00EE631D" w:rsidRPr="00351701" w:rsidRDefault="00EE631D" w:rsidP="00EE631D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775F55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775F55"/>
                                <w:sz w:val="40"/>
                              </w:rPr>
                              <w:t>I</w:t>
                            </w:r>
                            <w:r w:rsidRPr="00360D3B">
                              <w:rPr>
                                <w:b/>
                                <w:color w:val="775F55"/>
                                <w:sz w:val="40"/>
                              </w:rPr>
                              <w:t xml:space="preserve">nvest in Bitcoin and </w:t>
                            </w:r>
                            <w:r>
                              <w:rPr>
                                <w:b/>
                                <w:color w:val="775F55"/>
                                <w:sz w:val="40"/>
                              </w:rPr>
                              <w:t>G</w:t>
                            </w:r>
                            <w:r w:rsidRPr="00360D3B">
                              <w:rPr>
                                <w:b/>
                                <w:color w:val="775F55"/>
                                <w:sz w:val="40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5789B" id="_x0000_s1027" style="width:357.05pt;height: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" filled="f" strokecolor="#775f55" strokeweight="2pt">
                <v:path arrowok="t"/>
                <v:textbox>
                  <w:txbxContent>
                    <w:p w14:paraId="20A0AD8A" w14:textId="77777777" w:rsidR="00EE631D" w:rsidRPr="00351701" w:rsidRDefault="00EE631D" w:rsidP="00EE631D">
                      <w:pPr>
                        <w:spacing w:line="240" w:lineRule="auto"/>
                        <w:jc w:val="center"/>
                        <w:rPr>
                          <w:b/>
                          <w:color w:val="775F55"/>
                          <w:sz w:val="40"/>
                        </w:rPr>
                      </w:pPr>
                      <w:r>
                        <w:rPr>
                          <w:b/>
                          <w:color w:val="775F55"/>
                          <w:sz w:val="40"/>
                        </w:rPr>
                        <w:t>I</w:t>
                      </w:r>
                      <w:r w:rsidRPr="00360D3B">
                        <w:rPr>
                          <w:b/>
                          <w:color w:val="775F55"/>
                          <w:sz w:val="40"/>
                        </w:rPr>
                        <w:t xml:space="preserve">nvest in Bitcoin and </w:t>
                      </w:r>
                      <w:r>
                        <w:rPr>
                          <w:b/>
                          <w:color w:val="775F55"/>
                          <w:sz w:val="40"/>
                        </w:rPr>
                        <w:t>G</w:t>
                      </w:r>
                      <w:r w:rsidRPr="00360D3B">
                        <w:rPr>
                          <w:b/>
                          <w:color w:val="775F55"/>
                          <w:sz w:val="40"/>
                        </w:rPr>
                        <w:t>old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C23D24" w14:textId="7D9E3D02" w:rsidR="00EE631D" w:rsidRPr="00E82C9A" w:rsidRDefault="003B7914" w:rsidP="003B7914">
      <w:pPr>
        <w:pStyle w:val="2"/>
        <w:spacing w:after="240" w:line="240" w:lineRule="auto"/>
        <w:rPr>
          <w:rFonts w:eastAsia="宋体"/>
          <w:b/>
          <w:bCs/>
          <w:lang w:eastAsia="zh-CN"/>
        </w:rPr>
      </w:pPr>
      <w:r w:rsidRPr="00E82C9A">
        <w:rPr>
          <w:rFonts w:eastAsia="宋体" w:hint="eastAsia"/>
          <w:b/>
          <w:bCs/>
          <w:lang w:eastAsia="zh-CN"/>
        </w:rPr>
        <w:t>C</w:t>
      </w:r>
      <w:r w:rsidRPr="00E82C9A">
        <w:rPr>
          <w:rFonts w:eastAsia="宋体"/>
          <w:b/>
          <w:bCs/>
          <w:lang w:eastAsia="zh-CN"/>
        </w:rPr>
        <w:t>onclusion</w:t>
      </w:r>
    </w:p>
    <w:p w14:paraId="3D25F658" w14:textId="0CDC7152" w:rsidR="00C31C18" w:rsidRDefault="00C04789" w:rsidP="00C31C18">
      <w:pPr>
        <w:rPr>
          <w:rFonts w:eastAsia="宋体"/>
          <w:lang w:eastAsia="zh-CN"/>
        </w:rPr>
      </w:pPr>
      <w:r w:rsidRPr="00C04789">
        <w:rPr>
          <w:rFonts w:eastAsia="宋体"/>
          <w:lang w:eastAsia="zh-CN"/>
        </w:rPr>
        <w:t xml:space="preserve">We </w:t>
      </w:r>
      <w:r>
        <w:rPr>
          <w:rFonts w:eastAsia="宋体"/>
          <w:lang w:eastAsia="zh-CN"/>
        </w:rPr>
        <w:t>think</w:t>
      </w:r>
      <w:r w:rsidRPr="00C04789">
        <w:rPr>
          <w:rFonts w:eastAsia="宋体"/>
          <w:lang w:eastAsia="zh-CN"/>
        </w:rPr>
        <w:t xml:space="preserve"> that everyone can benefit from a proper understanding of risk and return in order to make rational and positive investments. Of course, using </w:t>
      </w:r>
      <w:r>
        <w:rPr>
          <w:rFonts w:eastAsia="宋体"/>
          <w:lang w:eastAsia="zh-CN"/>
        </w:rPr>
        <w:t>the</w:t>
      </w:r>
      <w:r w:rsidRPr="00C04789">
        <w:rPr>
          <w:rFonts w:eastAsia="宋体"/>
          <w:lang w:eastAsia="zh-CN"/>
        </w:rPr>
        <w:t xml:space="preserve"> matching model in this process can make all the difference</w:t>
      </w:r>
      <w:r>
        <w:rPr>
          <w:rFonts w:eastAsia="宋体"/>
          <w:lang w:eastAsia="zh-CN"/>
        </w:rPr>
        <w:t>.</w:t>
      </w:r>
    </w:p>
    <w:p w14:paraId="7FF4216A" w14:textId="1FD60B7C" w:rsidR="00D36C01" w:rsidRPr="00E82C9A" w:rsidRDefault="00D36C01" w:rsidP="00D36C01">
      <w:pPr>
        <w:pStyle w:val="2"/>
        <w:spacing w:after="240" w:line="240" w:lineRule="auto"/>
        <w:rPr>
          <w:rFonts w:eastAsia="宋体"/>
          <w:b/>
          <w:bCs/>
          <w:lang w:eastAsia="zh-CN"/>
        </w:rPr>
      </w:pPr>
      <w:r w:rsidRPr="00E82C9A">
        <w:rPr>
          <w:rFonts w:eastAsia="宋体" w:hint="eastAsia"/>
          <w:b/>
          <w:bCs/>
          <w:lang w:eastAsia="zh-CN"/>
        </w:rPr>
        <w:t>O</w:t>
      </w:r>
      <w:r w:rsidRPr="00E82C9A">
        <w:rPr>
          <w:rFonts w:eastAsia="宋体"/>
          <w:b/>
          <w:bCs/>
          <w:lang w:eastAsia="zh-CN"/>
        </w:rPr>
        <w:t>ur Result</w:t>
      </w:r>
    </w:p>
    <w:p w14:paraId="71835322" w14:textId="2151C037" w:rsidR="00D36C01" w:rsidRPr="00D36C01" w:rsidRDefault="00D36C01" w:rsidP="00D36C01">
      <w:pPr>
        <w:rPr>
          <w:rFonts w:eastAsia="宋体"/>
          <w:lang w:eastAsia="zh-CN"/>
        </w:rPr>
      </w:pPr>
      <w:r w:rsidRPr="00D36C01">
        <w:rPr>
          <w:rFonts w:eastAsia="宋体"/>
          <w:lang w:eastAsia="zh-CN"/>
        </w:rPr>
        <w:t>The chart below shows how the bitcoin to gold ration has changed throughout the course of the transaction, from 2016.9 to 2021.9.</w:t>
      </w:r>
    </w:p>
    <w:p w14:paraId="6051B4AC" w14:textId="152746E9" w:rsidR="003B7914" w:rsidRDefault="003B7914" w:rsidP="00C31C18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1511D8B8" wp14:editId="4FA201AE">
            <wp:extent cx="4572000" cy="2677795"/>
            <wp:effectExtent l="0" t="0" r="0" b="825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7B8544C1-E709-4105-AEC4-7441564309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ED802D5" w14:textId="5847C084" w:rsidR="003B7914" w:rsidRDefault="00D36C01" w:rsidP="00C31C18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3186E164" wp14:editId="3C25AFF7">
            <wp:extent cx="4572000" cy="233870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6D2E" w14:textId="5D700F48" w:rsidR="00D36C01" w:rsidRPr="00C31C18" w:rsidRDefault="00D36C01" w:rsidP="00C31C18">
      <w:pPr>
        <w:rPr>
          <w:rFonts w:eastAsia="宋体"/>
          <w:lang w:eastAsia="zh-CN"/>
        </w:rPr>
      </w:pPr>
      <w:r w:rsidRPr="00D36C01">
        <w:rPr>
          <w:rFonts w:eastAsia="宋体"/>
          <w:lang w:eastAsia="zh-CN"/>
        </w:rPr>
        <w:t xml:space="preserve">We managed to almost 20 times our $1000 principal to over $20,000 in </w:t>
      </w:r>
      <w:r w:rsidR="001B18A3">
        <w:rPr>
          <w:rFonts w:eastAsia="宋体" w:hint="eastAsia"/>
          <w:lang w:eastAsia="zh-CN"/>
        </w:rPr>
        <w:t>five</w:t>
      </w:r>
      <w:r w:rsidRPr="00D36C01">
        <w:rPr>
          <w:rFonts w:eastAsia="宋体"/>
          <w:lang w:eastAsia="zh-CN"/>
        </w:rPr>
        <w:t xml:space="preserve"> years</w:t>
      </w:r>
      <w:r>
        <w:rPr>
          <w:rFonts w:eastAsia="宋体"/>
          <w:lang w:eastAsia="zh-CN"/>
        </w:rPr>
        <w:t>.</w:t>
      </w:r>
      <w:r w:rsidR="00952BBE" w:rsidRPr="00952BBE">
        <w:t xml:space="preserve"> </w:t>
      </w:r>
      <w:r w:rsidR="00952BBE" w:rsidRPr="00952BBE">
        <w:rPr>
          <w:rFonts w:eastAsia="宋体"/>
          <w:lang w:eastAsia="zh-CN"/>
        </w:rPr>
        <w:t>This proves that the rationing model is stable and profitable.</w:t>
      </w:r>
    </w:p>
    <w:sectPr w:rsidR="00D36C01" w:rsidRPr="00C31C18" w:rsidSect="009C13E6">
      <w:footerReference w:type="first" r:id="rId21"/>
      <w:pgSz w:w="12240" w:h="15840" w:code="1"/>
      <w:pgMar w:top="540" w:right="720" w:bottom="1440" w:left="4320" w:header="27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D21D" w14:textId="77777777" w:rsidR="00360D3B" w:rsidRDefault="00360D3B">
      <w:pPr>
        <w:spacing w:after="0" w:line="240" w:lineRule="auto"/>
      </w:pPr>
      <w:r>
        <w:separator/>
      </w:r>
    </w:p>
    <w:p w14:paraId="56826ED0" w14:textId="77777777" w:rsidR="00360D3B" w:rsidRDefault="00360D3B"/>
  </w:endnote>
  <w:endnote w:type="continuationSeparator" w:id="0">
    <w:p w14:paraId="4F64AE56" w14:textId="77777777" w:rsidR="00360D3B" w:rsidRDefault="00360D3B">
      <w:pPr>
        <w:spacing w:after="0" w:line="240" w:lineRule="auto"/>
      </w:pPr>
      <w:r>
        <w:continuationSeparator/>
      </w:r>
    </w:p>
    <w:p w14:paraId="6480F135" w14:textId="77777777" w:rsidR="00360D3B" w:rsidRDefault="00360D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E8F0E" w14:textId="77777777" w:rsidR="00A44C1F" w:rsidRDefault="00A44C1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0640" w14:textId="77777777" w:rsidR="00756B5A" w:rsidRDefault="008678F9" w:rsidP="006A00BE">
    <w:pPr>
      <w:pStyle w:val="af0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="00797B2E">
      <w:rPr>
        <w:noProof/>
      </w:rPr>
      <mc:AlternateContent>
        <mc:Choice Requires="wps">
          <w:drawing>
            <wp:anchor distT="4294967295" distB="4294967295" distL="114300" distR="114300" simplePos="0" relativeHeight="251653632" behindDoc="0" locked="0" layoutInCell="1" allowOverlap="1" wp14:anchorId="269ECFDA" wp14:editId="359894E5">
              <wp:simplePos x="0" y="0"/>
              <wp:positionH relativeFrom="page">
                <wp:posOffset>685800</wp:posOffset>
              </wp:positionH>
              <wp:positionV relativeFrom="page">
                <wp:posOffset>9143999</wp:posOffset>
              </wp:positionV>
              <wp:extent cx="5029200" cy="0"/>
              <wp:effectExtent l="0" t="0" r="0" b="0"/>
              <wp:wrapNone/>
              <wp:docPr id="9" name="Straight Connector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EBDDC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E6FDC" id="Straight Connector 9" o:spid="_x0000_s1026" alt="&quot;&quot;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" strokecolor="#ebddc3" strokeweight="1pt">
              <v:stroke joinstyle="miter"/>
              <o:lock v:ext="edit" shapetype="f"/>
              <w10:wrap anchorx="page" anchory="page"/>
            </v:line>
          </w:pict>
        </mc:Fallback>
      </mc:AlternateContent>
    </w:r>
  </w:p>
  <w:p w14:paraId="2318C30F" w14:textId="77777777" w:rsidR="001019DE" w:rsidRDefault="001019D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4BA1" w14:textId="3BF49044" w:rsidR="00756B5A" w:rsidRPr="006A00BE" w:rsidRDefault="00F154D9" w:rsidP="006A00BE">
    <w:pPr>
      <w:pStyle w:val="af0"/>
    </w:pPr>
    <w: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47A3" w14:textId="4EC58580" w:rsidR="00F154D9" w:rsidRPr="006A00BE" w:rsidRDefault="00F154D9" w:rsidP="006A00BE">
    <w:pPr>
      <w:pStyle w:val="af0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AC8E" w14:textId="77777777" w:rsidR="00360D3B" w:rsidRDefault="00360D3B">
      <w:pPr>
        <w:spacing w:after="0" w:line="240" w:lineRule="auto"/>
      </w:pPr>
      <w:r>
        <w:separator/>
      </w:r>
    </w:p>
    <w:p w14:paraId="70D69149" w14:textId="77777777" w:rsidR="00360D3B" w:rsidRDefault="00360D3B"/>
  </w:footnote>
  <w:footnote w:type="continuationSeparator" w:id="0">
    <w:p w14:paraId="2D539E2B" w14:textId="77777777" w:rsidR="00360D3B" w:rsidRDefault="00360D3B">
      <w:pPr>
        <w:spacing w:after="0" w:line="240" w:lineRule="auto"/>
      </w:pPr>
      <w:r>
        <w:continuationSeparator/>
      </w:r>
    </w:p>
    <w:p w14:paraId="7BE7B5F4" w14:textId="77777777" w:rsidR="00360D3B" w:rsidRDefault="00360D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F604" w14:textId="77777777" w:rsidR="00A44C1F" w:rsidRDefault="00A44C1F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CC2A9" w14:textId="0600C0EF" w:rsidR="001019DE" w:rsidRDefault="00797B2E" w:rsidP="00E20E40">
    <w:pPr>
      <w:pStyle w:val="ae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608" behindDoc="0" locked="0" layoutInCell="1" allowOverlap="1" wp14:anchorId="5EA09D23" wp14:editId="52B937CF">
              <wp:simplePos x="0" y="0"/>
              <wp:positionH relativeFrom="page">
                <wp:posOffset>0</wp:posOffset>
              </wp:positionH>
              <wp:positionV relativeFrom="page">
                <wp:posOffset>-1</wp:posOffset>
              </wp:positionV>
              <wp:extent cx="6400800" cy="0"/>
              <wp:effectExtent l="0" t="50800" r="12700" b="38100"/>
              <wp:wrapNone/>
              <wp:docPr id="1" name="Straight Connector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0" cap="flat" cmpd="sng" algn="ctr">
                        <a:solidFill>
                          <a:srgbClr val="775F5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6F6996" id="Straight Connector 1" o:spid="_x0000_s1026" alt="&quot;&quot;" style="position:absolute;left:0;text-align:left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" strokecolor="#775f55" strokeweight="7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FDC51" w14:textId="77777777" w:rsidR="00756B5A" w:rsidRDefault="001D7094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994DF99" wp14:editId="3AC223DB">
              <wp:simplePos x="0" y="0"/>
              <wp:positionH relativeFrom="column">
                <wp:posOffset>-2768600</wp:posOffset>
              </wp:positionH>
              <wp:positionV relativeFrom="page">
                <wp:posOffset>-295910</wp:posOffset>
              </wp:positionV>
              <wp:extent cx="7875270" cy="10356850"/>
              <wp:effectExtent l="0" t="0" r="5715" b="3175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5270" cy="10356850"/>
                        <a:chOff x="0" y="0"/>
                        <a:chExt cx="7882467" cy="10360660"/>
                      </a:xfrm>
                    </wpg:grpSpPr>
                    <wps:wsp>
                      <wps:cNvPr id="30" name="Rectangle 30" descr="decorative elements"/>
                      <wps:cNvSpPr>
                        <a:spLocks/>
                      </wps:cNvSpPr>
                      <wps:spPr>
                        <a:xfrm>
                          <a:off x="0" y="211666"/>
                          <a:ext cx="2191385" cy="10126436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rcRect/>
                          <a:stretch>
                            <a:fillRect l="-314941" t="215" r="-445099" b="-215"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Straight Connector 6" title="Line design element"/>
                      <wps:cNvCnPr>
                        <a:cxnSpLocks/>
                      </wps:cNvCnPr>
                      <wps:spPr>
                        <a:xfrm>
                          <a:off x="711200" y="9440333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BDD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66" name="Rectangle 66"/>
                      <wps:cNvSpPr>
                        <a:spLocks/>
                      </wps:cNvSpPr>
                      <wps:spPr>
                        <a:xfrm>
                          <a:off x="2192867" y="0"/>
                          <a:ext cx="130175" cy="103606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Rectangle 72"/>
                      <wps:cNvSpPr>
                        <a:spLocks/>
                      </wps:cNvSpPr>
                      <wps:spPr>
                        <a:xfrm>
                          <a:off x="2396067" y="220133"/>
                          <a:ext cx="5486400" cy="970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alpha val="50000"/>
                              </a:schemeClr>
                            </a:gs>
                            <a:gs pos="100000">
                              <a:schemeClr val="accent2"/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103000</wp14:pctHeight>
              </wp14:sizeRelV>
            </wp:anchor>
          </w:drawing>
        </mc:Choice>
        <mc:Fallback>
          <w:pict>
            <v:group w14:anchorId="2F6E910E" id="Group 2" o:spid="_x0000_s1026" alt="&quot;&quot;" style="position:absolute;left:0;text-align:left;margin-left:-218pt;margin-top:-23.3pt;width:620.1pt;height:815.5pt;z-index:251662336;mso-width-percent:1014;mso-height-percent:1030;mso-position-vertical-relative:page;mso-width-percent:1014;mso-height-percent:1030" coordsize="78824,1036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9sAQwABAQEBAQEBAQEBAQEBAQEBAQEBAQEBAQEB&#10;AQEBAQEBAQEBAQEBAQEBAQEBAQEBAQEBAQEBAQEBAQEBAQEBAQEB/9sAQwEBAQEBAQEBAQEBAQEB&#10;AQEBAQEBAQEBAQEBAQEBAQEBAQEBAQEBAQEBAQEBAQEBAQEBAQEBAQEBAQEBAQEBAQEB/8AAEQgB&#10;UwH8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">
              <v:rect id="Rectangle 30" o:spid="_x0000_s1027" alt="decorative elements" style="position:absolute;top:2116;width:21913;height:101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" stroked="f" strokeweight="1pt">
                <v:fill r:id="rId2" o:title="decorative elements" recolor="t" rotate="t" type="frame"/>
              </v:rect>
              <v:line id="Straight Connector 6" o:spid="_x0000_s1028" style="position:absolute;visibility:visible;mso-wrap-style:square" from="7112,94403" to="57404,9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" strokecolor="#ebddc3" strokeweight="1pt">
                <v:stroke joinstyle="miter"/>
                <o:lock v:ext="edit" shapetype="f"/>
              </v:line>
              <v:rect id="Rectangle 66" o:spid="_x0000_s1029" style="position:absolute;left:21928;width:1302;height:103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" fillcolor="#9cc2e5 [1944]" stroked="f" strokeweight="1pt">
                <v:fill color2="#ed7d31 [3205]" focus="100%" type="gradient"/>
              </v:rect>
              <v:rect id="Rectangle 72" o:spid="_x0000_s1030" style="position:absolute;left:23960;top:2201;width:54864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" fillcolor="#5b9bd5 [3208]" stroked="f" strokeweight="1pt">
                <v:fill opacity=".5" color2="#ed7d31 [3205]" rotate="t" angle="90" focus="100%" type="gradient"/>
              </v:rect>
              <w10:wrap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C0A93"/>
    <w:multiLevelType w:val="hybridMultilevel"/>
    <w:tmpl w:val="4B1E1B6A"/>
    <w:lvl w:ilvl="0" w:tplc="44ACD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3B"/>
    <w:rsid w:val="00074F0F"/>
    <w:rsid w:val="00094728"/>
    <w:rsid w:val="001019DE"/>
    <w:rsid w:val="001315DD"/>
    <w:rsid w:val="00187D0C"/>
    <w:rsid w:val="0019228C"/>
    <w:rsid w:val="001B18A3"/>
    <w:rsid w:val="001D7094"/>
    <w:rsid w:val="00273824"/>
    <w:rsid w:val="00351701"/>
    <w:rsid w:val="00360D3B"/>
    <w:rsid w:val="003656BE"/>
    <w:rsid w:val="003A5E1F"/>
    <w:rsid w:val="003B7914"/>
    <w:rsid w:val="00437AA1"/>
    <w:rsid w:val="004B2128"/>
    <w:rsid w:val="00525450"/>
    <w:rsid w:val="00640C96"/>
    <w:rsid w:val="006A00BE"/>
    <w:rsid w:val="006D5EC7"/>
    <w:rsid w:val="00756B5A"/>
    <w:rsid w:val="00797B2E"/>
    <w:rsid w:val="007C78B0"/>
    <w:rsid w:val="0081024F"/>
    <w:rsid w:val="008678F9"/>
    <w:rsid w:val="008D1908"/>
    <w:rsid w:val="009219A7"/>
    <w:rsid w:val="00936919"/>
    <w:rsid w:val="00952BBE"/>
    <w:rsid w:val="009B0C3F"/>
    <w:rsid w:val="009C13E6"/>
    <w:rsid w:val="00A14891"/>
    <w:rsid w:val="00A44C1F"/>
    <w:rsid w:val="00A76565"/>
    <w:rsid w:val="00A779CF"/>
    <w:rsid w:val="00A82F39"/>
    <w:rsid w:val="00B4626C"/>
    <w:rsid w:val="00C04789"/>
    <w:rsid w:val="00C31C18"/>
    <w:rsid w:val="00C701E9"/>
    <w:rsid w:val="00CB7FCE"/>
    <w:rsid w:val="00D36C01"/>
    <w:rsid w:val="00D778CD"/>
    <w:rsid w:val="00E04CD8"/>
    <w:rsid w:val="00E20E40"/>
    <w:rsid w:val="00E37FFC"/>
    <w:rsid w:val="00E82C9A"/>
    <w:rsid w:val="00EE631D"/>
    <w:rsid w:val="00F154D9"/>
    <w:rsid w:val="00F659B8"/>
    <w:rsid w:val="00F70692"/>
    <w:rsid w:val="00F80458"/>
    <w:rsid w:val="00FD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A40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128"/>
    <w:pPr>
      <w:spacing w:after="240" w:line="288" w:lineRule="auto"/>
    </w:pPr>
  </w:style>
  <w:style w:type="paragraph" w:styleId="1">
    <w:name w:val="heading 1"/>
    <w:basedOn w:val="a"/>
    <w:next w:val="a"/>
    <w:link w:val="10"/>
    <w:uiPriority w:val="9"/>
    <w:qFormat/>
    <w:rsid w:val="0081024F"/>
    <w:pPr>
      <w:keepNext/>
      <w:keepLines/>
      <w:spacing w:before="600" w:after="0" w:line="240" w:lineRule="auto"/>
      <w:outlineLvl w:val="0"/>
    </w:pPr>
    <w:rPr>
      <w:rFonts w:asciiTheme="majorHAnsi" w:eastAsia="MS Gothic" w:hAnsiTheme="majorHAnsi"/>
      <w:b/>
      <w:color w:val="775F55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00BE"/>
    <w:pPr>
      <w:keepNext/>
      <w:keepLines/>
      <w:spacing w:after="480"/>
      <w:outlineLvl w:val="1"/>
    </w:pPr>
    <w:rPr>
      <w:color w:val="775F55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="Calibri" w:eastAsia="MS Gothic" w:hAnsi="Calibri"/>
      <w:color w:val="548AB7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after="360" w:line="240" w:lineRule="auto"/>
      <w:outlineLvl w:val="3"/>
    </w:pPr>
    <w:rPr>
      <w:iCs/>
      <w:color w:val="595959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="Calibri" w:eastAsia="MS Gothic" w:hAnsi="Calibri"/>
      <w:b/>
      <w:color w:val="775F55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line="240" w:lineRule="auto"/>
      <w:outlineLvl w:val="5"/>
    </w:pPr>
    <w:rPr>
      <w:color w:val="548AB7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="Calibri" w:eastAsia="MS Gothic" w:hAnsi="Calibri"/>
      <w:b/>
      <w:iCs/>
      <w:color w:val="775F55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="Calibri" w:eastAsia="MS Gothic" w:hAnsi="Calibri"/>
      <w:color w:val="272727"/>
      <w:sz w:val="22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="Calibri" w:eastAsia="MS Gothic" w:hAnsi="Calibr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uiPriority w:val="32"/>
    <w:semiHidden/>
    <w:unhideWhenUsed/>
    <w:qFormat/>
    <w:rPr>
      <w:b/>
      <w:bCs/>
      <w:caps w:val="0"/>
      <w:smallCaps/>
      <w:color w:val="548AB7"/>
      <w:spacing w:val="0"/>
    </w:rPr>
  </w:style>
  <w:style w:type="paragraph" w:customStyle="1" w:styleId="ContactInfo">
    <w:name w:val="Contact Info"/>
    <w:basedOn w:val="a"/>
    <w:uiPriority w:val="10"/>
    <w:qFormat/>
    <w:rsid w:val="006A00BE"/>
    <w:pPr>
      <w:spacing w:before="360" w:after="360"/>
      <w:contextualSpacing/>
    </w:pPr>
    <w:rPr>
      <w:color w:val="595959"/>
      <w:sz w:val="22"/>
      <w:szCs w:val="20"/>
    </w:rPr>
  </w:style>
  <w:style w:type="paragraph" w:styleId="a5">
    <w:name w:val="Date"/>
    <w:basedOn w:val="a"/>
    <w:next w:val="a"/>
    <w:link w:val="a6"/>
    <w:uiPriority w:val="2"/>
    <w:semiHidden/>
    <w:unhideWhenUsed/>
    <w:qFormat/>
    <w:pPr>
      <w:spacing w:before="540" w:after="360" w:line="240" w:lineRule="auto"/>
    </w:pPr>
    <w:rPr>
      <w:color w:val="94B6D2"/>
      <w:sz w:val="22"/>
    </w:rPr>
  </w:style>
  <w:style w:type="character" w:customStyle="1" w:styleId="a6">
    <w:name w:val="日期 字符"/>
    <w:link w:val="a5"/>
    <w:uiPriority w:val="2"/>
    <w:semiHidden/>
    <w:rPr>
      <w:color w:val="94B6D2"/>
      <w:sz w:val="22"/>
    </w:rPr>
  </w:style>
  <w:style w:type="paragraph" w:styleId="a7">
    <w:name w:val="Salutation"/>
    <w:basedOn w:val="a"/>
    <w:next w:val="a"/>
    <w:link w:val="a8"/>
    <w:uiPriority w:val="4"/>
    <w:semiHidden/>
    <w:unhideWhenUsed/>
    <w:qFormat/>
    <w:pPr>
      <w:spacing w:before="800" w:after="580" w:line="240" w:lineRule="auto"/>
    </w:pPr>
  </w:style>
  <w:style w:type="character" w:customStyle="1" w:styleId="a8">
    <w:name w:val="称呼 字符"/>
    <w:basedOn w:val="a0"/>
    <w:link w:val="a7"/>
    <w:uiPriority w:val="4"/>
    <w:semiHidden/>
  </w:style>
  <w:style w:type="paragraph" w:styleId="a9">
    <w:name w:val="Closing"/>
    <w:basedOn w:val="a"/>
    <w:link w:val="aa"/>
    <w:uiPriority w:val="5"/>
    <w:semiHidden/>
    <w:unhideWhenUsed/>
    <w:qFormat/>
    <w:pPr>
      <w:spacing w:before="720" w:after="0" w:line="240" w:lineRule="auto"/>
    </w:pPr>
  </w:style>
  <w:style w:type="character" w:customStyle="1" w:styleId="aa">
    <w:name w:val="结束语 字符"/>
    <w:basedOn w:val="a0"/>
    <w:link w:val="a9"/>
    <w:uiPriority w:val="5"/>
    <w:semiHidden/>
  </w:style>
  <w:style w:type="paragraph" w:styleId="ab">
    <w:name w:val="Signature"/>
    <w:basedOn w:val="a"/>
    <w:link w:val="ac"/>
    <w:uiPriority w:val="6"/>
    <w:semiHidden/>
    <w:unhideWhenUsed/>
    <w:qFormat/>
    <w:pPr>
      <w:spacing w:before="720" w:after="280" w:line="240" w:lineRule="auto"/>
    </w:pPr>
  </w:style>
  <w:style w:type="character" w:styleId="ad">
    <w:name w:val="Placeholder Text"/>
    <w:uiPriority w:val="99"/>
    <w:semiHidden/>
    <w:rPr>
      <w:color w:val="808080"/>
    </w:rPr>
  </w:style>
  <w:style w:type="paragraph" w:styleId="ae">
    <w:name w:val="header"/>
    <w:basedOn w:val="a"/>
    <w:link w:val="af"/>
    <w:uiPriority w:val="99"/>
    <w:semiHidden/>
    <w:pPr>
      <w:spacing w:after="0" w:line="240" w:lineRule="auto"/>
    </w:pPr>
    <w:rPr>
      <w:rFonts w:ascii="Garamond" w:hAnsi="Garamond"/>
      <w:color w:val="7F7F7F"/>
      <w:sz w:val="20"/>
    </w:rPr>
  </w:style>
  <w:style w:type="paragraph" w:customStyle="1" w:styleId="CompanyName">
    <w:name w:val="Company Name"/>
    <w:basedOn w:val="a"/>
    <w:next w:val="a"/>
    <w:uiPriority w:val="2"/>
    <w:semiHidden/>
    <w:qFormat/>
    <w:pPr>
      <w:spacing w:after="120" w:line="240" w:lineRule="auto"/>
    </w:pPr>
    <w:rPr>
      <w:rFonts w:ascii="Garamond" w:hAnsi="Garamond"/>
      <w:color w:val="548AB7"/>
      <w:sz w:val="56"/>
    </w:rPr>
  </w:style>
  <w:style w:type="character" w:customStyle="1" w:styleId="af">
    <w:name w:val="页眉 字符"/>
    <w:link w:val="ae"/>
    <w:uiPriority w:val="99"/>
    <w:semiHidden/>
    <w:rsid w:val="004B2128"/>
    <w:rPr>
      <w:rFonts w:ascii="Garamond" w:hAnsi="Garamond"/>
      <w:color w:val="7F7F7F"/>
      <w:szCs w:val="24"/>
      <w:lang w:eastAsia="ja-JP"/>
    </w:rPr>
  </w:style>
  <w:style w:type="paragraph" w:styleId="af0">
    <w:name w:val="footer"/>
    <w:basedOn w:val="a"/>
    <w:link w:val="af1"/>
    <w:uiPriority w:val="99"/>
    <w:rsid w:val="006A00BE"/>
    <w:pPr>
      <w:spacing w:after="0" w:line="240" w:lineRule="auto"/>
      <w:jc w:val="center"/>
    </w:pPr>
    <w:rPr>
      <w:color w:val="000000"/>
    </w:rPr>
  </w:style>
  <w:style w:type="character" w:customStyle="1" w:styleId="af1">
    <w:name w:val="页脚 字符"/>
    <w:link w:val="af0"/>
    <w:uiPriority w:val="99"/>
    <w:rsid w:val="006A00BE"/>
    <w:rPr>
      <w:rFonts w:asciiTheme="minorHAnsi" w:hAnsiTheme="minorHAnsi"/>
      <w:color w:val="000000"/>
      <w:sz w:val="24"/>
      <w:szCs w:val="24"/>
      <w:lang w:eastAsia="ja-JP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uiPriority w:val="20"/>
    <w:semiHidden/>
    <w:qFormat/>
    <w:rPr>
      <w:b w:val="0"/>
      <w:i w:val="0"/>
      <w:iCs/>
      <w:color w:val="000000"/>
    </w:rPr>
  </w:style>
  <w:style w:type="character" w:customStyle="1" w:styleId="ac">
    <w:name w:val="签名 字符"/>
    <w:basedOn w:val="a0"/>
    <w:link w:val="ab"/>
    <w:uiPriority w:val="6"/>
    <w:semiHidden/>
  </w:style>
  <w:style w:type="character" w:customStyle="1" w:styleId="10">
    <w:name w:val="标题 1 字符"/>
    <w:link w:val="1"/>
    <w:uiPriority w:val="9"/>
    <w:rsid w:val="0081024F"/>
    <w:rPr>
      <w:rFonts w:asciiTheme="majorHAnsi" w:eastAsia="MS Gothic" w:hAnsiTheme="majorHAnsi"/>
      <w:b/>
      <w:color w:val="775F55"/>
      <w:sz w:val="48"/>
      <w:szCs w:val="32"/>
    </w:rPr>
  </w:style>
  <w:style w:type="character" w:customStyle="1" w:styleId="20">
    <w:name w:val="标题 2 字符"/>
    <w:link w:val="2"/>
    <w:uiPriority w:val="9"/>
    <w:rsid w:val="006A00BE"/>
    <w:rPr>
      <w:rFonts w:asciiTheme="minorHAnsi" w:hAnsiTheme="minorHAnsi"/>
      <w:color w:val="775F55"/>
      <w:sz w:val="32"/>
      <w:szCs w:val="26"/>
      <w:lang w:eastAsia="ja-JP"/>
    </w:rPr>
  </w:style>
  <w:style w:type="character" w:customStyle="1" w:styleId="30">
    <w:name w:val="标题 3 字符"/>
    <w:link w:val="3"/>
    <w:uiPriority w:val="9"/>
    <w:semiHidden/>
    <w:rPr>
      <w:rFonts w:ascii="Calibri" w:eastAsia="MS Gothic" w:hAnsi="Calibri" w:cs="Times New Roman"/>
      <w:color w:val="548AB7"/>
      <w:sz w:val="32"/>
    </w:rPr>
  </w:style>
  <w:style w:type="character" w:customStyle="1" w:styleId="40">
    <w:name w:val="标题 4 字符"/>
    <w:link w:val="4"/>
    <w:uiPriority w:val="9"/>
    <w:semiHidden/>
    <w:rPr>
      <w:rFonts w:cs="Times New Roman"/>
      <w:iCs/>
      <w:color w:val="595959"/>
      <w:sz w:val="32"/>
    </w:rPr>
  </w:style>
  <w:style w:type="character" w:customStyle="1" w:styleId="50">
    <w:name w:val="标题 5 字符"/>
    <w:link w:val="5"/>
    <w:uiPriority w:val="9"/>
    <w:semiHidden/>
    <w:rPr>
      <w:rFonts w:ascii="Calibri" w:eastAsia="MS Gothic" w:hAnsi="Calibri" w:cs="Times New Roman"/>
      <w:b/>
      <w:color w:val="775F55"/>
      <w:sz w:val="28"/>
    </w:rPr>
  </w:style>
  <w:style w:type="character" w:customStyle="1" w:styleId="60">
    <w:name w:val="标题 6 字符"/>
    <w:link w:val="6"/>
    <w:uiPriority w:val="9"/>
    <w:semiHidden/>
    <w:rPr>
      <w:rFonts w:cs="Times New Roman"/>
      <w:color w:val="548AB7"/>
      <w:sz w:val="28"/>
    </w:rPr>
  </w:style>
  <w:style w:type="character" w:customStyle="1" w:styleId="70">
    <w:name w:val="标题 7 字符"/>
    <w:link w:val="7"/>
    <w:uiPriority w:val="9"/>
    <w:semiHidden/>
    <w:rPr>
      <w:rFonts w:ascii="Calibri" w:eastAsia="MS Gothic" w:hAnsi="Calibri" w:cs="Times New Roman"/>
      <w:b/>
      <w:iCs/>
      <w:color w:val="775F55"/>
    </w:rPr>
  </w:style>
  <w:style w:type="character" w:customStyle="1" w:styleId="80">
    <w:name w:val="标题 8 字符"/>
    <w:link w:val="8"/>
    <w:uiPriority w:val="9"/>
    <w:semiHidden/>
    <w:rPr>
      <w:rFonts w:ascii="Calibri" w:eastAsia="MS Gothic" w:hAnsi="Calibri" w:cs="Times New Roman"/>
      <w:color w:val="272727"/>
      <w:sz w:val="22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90">
    <w:name w:val="标题 9 字符"/>
    <w:link w:val="9"/>
    <w:uiPriority w:val="9"/>
    <w:semiHidden/>
    <w:rPr>
      <w:rFonts w:ascii="Calibri" w:eastAsia="MS Gothic" w:hAnsi="Calibri" w:cs="Times New Roman"/>
      <w:i/>
      <w:iCs/>
      <w:color w:val="272727"/>
      <w:sz w:val="21"/>
      <w:szCs w:val="21"/>
    </w:rPr>
  </w:style>
  <w:style w:type="paragraph" w:styleId="af4">
    <w:name w:val="Quote"/>
    <w:basedOn w:val="a"/>
    <w:next w:val="a"/>
    <w:link w:val="af5"/>
    <w:uiPriority w:val="29"/>
    <w:semiHidden/>
    <w:unhideWhenUsed/>
    <w:qFormat/>
    <w:pPr>
      <w:spacing w:before="240"/>
    </w:pPr>
    <w:rPr>
      <w:i/>
      <w:iCs/>
      <w:color w:val="404040"/>
    </w:rPr>
  </w:style>
  <w:style w:type="character" w:customStyle="1" w:styleId="af5">
    <w:name w:val="引用 字符"/>
    <w:link w:val="af4"/>
    <w:uiPriority w:val="29"/>
    <w:semiHidden/>
    <w:rPr>
      <w:i/>
      <w:iCs/>
      <w:color w:val="404040"/>
    </w:rPr>
  </w:style>
  <w:style w:type="paragraph" w:styleId="af6">
    <w:name w:val="Intense Quote"/>
    <w:basedOn w:val="a"/>
    <w:next w:val="a"/>
    <w:link w:val="af7"/>
    <w:uiPriority w:val="30"/>
    <w:semiHidden/>
    <w:unhideWhenUsed/>
    <w:qFormat/>
    <w:pPr>
      <w:pBdr>
        <w:top w:val="single" w:sz="4" w:space="10" w:color="548AB7"/>
        <w:bottom w:val="single" w:sz="4" w:space="10" w:color="548AB7"/>
      </w:pBdr>
      <w:spacing w:before="360" w:after="360"/>
    </w:pPr>
    <w:rPr>
      <w:i/>
      <w:iCs/>
      <w:color w:val="548AB7"/>
    </w:rPr>
  </w:style>
  <w:style w:type="character" w:customStyle="1" w:styleId="af7">
    <w:name w:val="明显引用 字符"/>
    <w:link w:val="af6"/>
    <w:uiPriority w:val="30"/>
    <w:semiHidden/>
    <w:rPr>
      <w:i/>
      <w:iCs/>
      <w:color w:val="548AB7"/>
    </w:rPr>
  </w:style>
  <w:style w:type="paragraph" w:styleId="af8">
    <w:name w:val="List Paragraph"/>
    <w:basedOn w:val="a"/>
    <w:uiPriority w:val="34"/>
    <w:unhideWhenUsed/>
    <w:qFormat/>
    <w:rsid w:val="00D778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591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phant\Downloads\&#22791;&#24536;&#2440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uistedu-my.sharepoint.cn/personal/201983160037_nuist_edu_cn/Documents/&#25991;&#26723;/&#23398;&#26657;&#19982;&#23398;&#20064;/&#22823;&#19977;/&#31454;&#36187;/2022_MCM-ICM_punk/2022MCM/&#25554;&#22270;/weights_val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percentStacked"/>
        <c:varyColors val="0"/>
        <c:ser>
          <c:idx val="0"/>
          <c:order val="0"/>
          <c:tx>
            <c:strRef>
              <c:f>weights_value!$A$1</c:f>
              <c:strCache>
                <c:ptCount val="1"/>
                <c:pt idx="0">
                  <c:v>Gold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val>
            <c:numRef>
              <c:f>weights_value!$A$2:$A$1261</c:f>
              <c:numCache>
                <c:formatCode>General</c:formatCode>
                <c:ptCount val="256"/>
                <c:pt idx="0">
                  <c:v>0.21862737199999999</c:v>
                </c:pt>
                <c:pt idx="1">
                  <c:v>0.14398802999999999</c:v>
                </c:pt>
                <c:pt idx="2">
                  <c:v>0.75183612399999999</c:v>
                </c:pt>
                <c:pt idx="3">
                  <c:v>0.65611180400000002</c:v>
                </c:pt>
                <c:pt idx="4">
                  <c:v>0.87460543099999999</c:v>
                </c:pt>
                <c:pt idx="5">
                  <c:v>0.89788850499999995</c:v>
                </c:pt>
                <c:pt idx="6">
                  <c:v>0.46708260899999998</c:v>
                </c:pt>
                <c:pt idx="7">
                  <c:v>0.756992522</c:v>
                </c:pt>
                <c:pt idx="8">
                  <c:v>0.83610234400000005</c:v>
                </c:pt>
                <c:pt idx="9">
                  <c:v>0.98606955500000004</c:v>
                </c:pt>
                <c:pt idx="10">
                  <c:v>0.85401135299999997</c:v>
                </c:pt>
                <c:pt idx="11">
                  <c:v>0.607811302</c:v>
                </c:pt>
                <c:pt idx="12">
                  <c:v>0.79307283500000003</c:v>
                </c:pt>
                <c:pt idx="13">
                  <c:v>0.98796710899999995</c:v>
                </c:pt>
                <c:pt idx="14">
                  <c:v>0.90627713600000004</c:v>
                </c:pt>
                <c:pt idx="15">
                  <c:v>0.98275864899999998</c:v>
                </c:pt>
                <c:pt idx="16">
                  <c:v>0.96720059700000005</c:v>
                </c:pt>
                <c:pt idx="17">
                  <c:v>9.3167014000000006E-2</c:v>
                </c:pt>
                <c:pt idx="18">
                  <c:v>0.97878098099999999</c:v>
                </c:pt>
                <c:pt idx="19">
                  <c:v>0.97951894799999994</c:v>
                </c:pt>
                <c:pt idx="20">
                  <c:v>0.98615712899999997</c:v>
                </c:pt>
                <c:pt idx="21">
                  <c:v>0.896383296</c:v>
                </c:pt>
                <c:pt idx="22">
                  <c:v>0.87480465699999999</c:v>
                </c:pt>
                <c:pt idx="23">
                  <c:v>0.43332245600000002</c:v>
                </c:pt>
                <c:pt idx="24">
                  <c:v>0.98539133199999995</c:v>
                </c:pt>
                <c:pt idx="25">
                  <c:v>0.98123278700000005</c:v>
                </c:pt>
                <c:pt idx="26">
                  <c:v>0.85586449200000003</c:v>
                </c:pt>
                <c:pt idx="27">
                  <c:v>0.97722747499999996</c:v>
                </c:pt>
                <c:pt idx="28">
                  <c:v>0.88509605800000002</c:v>
                </c:pt>
                <c:pt idx="29">
                  <c:v>0.83460450500000005</c:v>
                </c:pt>
                <c:pt idx="30">
                  <c:v>0.97404531400000005</c:v>
                </c:pt>
                <c:pt idx="31">
                  <c:v>0.97885400199999995</c:v>
                </c:pt>
                <c:pt idx="32">
                  <c:v>0.96484008600000004</c:v>
                </c:pt>
                <c:pt idx="33">
                  <c:v>0.83837208799999996</c:v>
                </c:pt>
                <c:pt idx="34">
                  <c:v>0.93001455399999999</c:v>
                </c:pt>
                <c:pt idx="35">
                  <c:v>0.95030511699999998</c:v>
                </c:pt>
                <c:pt idx="36">
                  <c:v>0.99763634599999995</c:v>
                </c:pt>
                <c:pt idx="37">
                  <c:v>0.89366670500000001</c:v>
                </c:pt>
                <c:pt idx="38">
                  <c:v>0.99783572399999998</c:v>
                </c:pt>
                <c:pt idx="39">
                  <c:v>0.98283276200000003</c:v>
                </c:pt>
                <c:pt idx="40">
                  <c:v>0.184255948</c:v>
                </c:pt>
                <c:pt idx="41">
                  <c:v>0.92434886500000002</c:v>
                </c:pt>
                <c:pt idx="42">
                  <c:v>0.99232120599999996</c:v>
                </c:pt>
                <c:pt idx="43">
                  <c:v>0.71001159899999999</c:v>
                </c:pt>
                <c:pt idx="44">
                  <c:v>0.55562648699999995</c:v>
                </c:pt>
                <c:pt idx="45">
                  <c:v>0.90645850299999997</c:v>
                </c:pt>
                <c:pt idx="46">
                  <c:v>0.81037229</c:v>
                </c:pt>
                <c:pt idx="47">
                  <c:v>0.86846199899999998</c:v>
                </c:pt>
                <c:pt idx="48">
                  <c:v>0.93917729900000002</c:v>
                </c:pt>
                <c:pt idx="49">
                  <c:v>0.92251472000000001</c:v>
                </c:pt>
                <c:pt idx="50">
                  <c:v>0.96744203299999998</c:v>
                </c:pt>
                <c:pt idx="51">
                  <c:v>0.85834590799999999</c:v>
                </c:pt>
                <c:pt idx="52">
                  <c:v>0.96148193900000001</c:v>
                </c:pt>
                <c:pt idx="53">
                  <c:v>0.84687577700000005</c:v>
                </c:pt>
                <c:pt idx="54">
                  <c:v>0.85042965299999995</c:v>
                </c:pt>
                <c:pt idx="55">
                  <c:v>0.92322727100000002</c:v>
                </c:pt>
                <c:pt idx="56">
                  <c:v>0.92539892800000001</c:v>
                </c:pt>
                <c:pt idx="57">
                  <c:v>0.890370149</c:v>
                </c:pt>
                <c:pt idx="58">
                  <c:v>0.61642207999999998</c:v>
                </c:pt>
                <c:pt idx="59">
                  <c:v>0.98575955000000004</c:v>
                </c:pt>
                <c:pt idx="60">
                  <c:v>0.84358212499999996</c:v>
                </c:pt>
                <c:pt idx="61">
                  <c:v>0.75439223600000005</c:v>
                </c:pt>
                <c:pt idx="62">
                  <c:v>0.20546655899999999</c:v>
                </c:pt>
                <c:pt idx="63">
                  <c:v>0.74727891800000001</c:v>
                </c:pt>
                <c:pt idx="64">
                  <c:v>0.89322570199999995</c:v>
                </c:pt>
                <c:pt idx="65">
                  <c:v>0.77402749400000004</c:v>
                </c:pt>
                <c:pt idx="66">
                  <c:v>0.815314541</c:v>
                </c:pt>
                <c:pt idx="67">
                  <c:v>0.58928521499999997</c:v>
                </c:pt>
                <c:pt idx="68">
                  <c:v>0.79803765100000001</c:v>
                </c:pt>
                <c:pt idx="69">
                  <c:v>0.95548295500000002</c:v>
                </c:pt>
                <c:pt idx="70">
                  <c:v>0.95833622399999996</c:v>
                </c:pt>
                <c:pt idx="71">
                  <c:v>0.98808999099999995</c:v>
                </c:pt>
                <c:pt idx="72">
                  <c:v>0.96642739</c:v>
                </c:pt>
                <c:pt idx="73">
                  <c:v>0.41428837299999999</c:v>
                </c:pt>
                <c:pt idx="74">
                  <c:v>0.97510628099999996</c:v>
                </c:pt>
                <c:pt idx="75">
                  <c:v>0.978872046</c:v>
                </c:pt>
                <c:pt idx="76">
                  <c:v>0.72771775299999997</c:v>
                </c:pt>
                <c:pt idx="77">
                  <c:v>0.90398524199999997</c:v>
                </c:pt>
                <c:pt idx="78">
                  <c:v>0.93448714899999996</c:v>
                </c:pt>
                <c:pt idx="79">
                  <c:v>0.99820300900000003</c:v>
                </c:pt>
                <c:pt idx="80">
                  <c:v>0.20101818499999999</c:v>
                </c:pt>
                <c:pt idx="81">
                  <c:v>0.92155760900000006</c:v>
                </c:pt>
                <c:pt idx="82">
                  <c:v>0.94054496499999996</c:v>
                </c:pt>
                <c:pt idx="83">
                  <c:v>0.59396911299999999</c:v>
                </c:pt>
                <c:pt idx="84">
                  <c:v>0.94563949599999997</c:v>
                </c:pt>
                <c:pt idx="85">
                  <c:v>0.24506511</c:v>
                </c:pt>
                <c:pt idx="86">
                  <c:v>8.5007575000000002E-2</c:v>
                </c:pt>
                <c:pt idx="87">
                  <c:v>0.68946260299999995</c:v>
                </c:pt>
                <c:pt idx="88">
                  <c:v>0.93066784800000002</c:v>
                </c:pt>
                <c:pt idx="89">
                  <c:v>0.91179540299999995</c:v>
                </c:pt>
                <c:pt idx="90">
                  <c:v>0.85467932000000002</c:v>
                </c:pt>
                <c:pt idx="91">
                  <c:v>0.63983003299999996</c:v>
                </c:pt>
                <c:pt idx="92">
                  <c:v>0.79527754900000003</c:v>
                </c:pt>
                <c:pt idx="93">
                  <c:v>0.78699211599999996</c:v>
                </c:pt>
                <c:pt idx="94">
                  <c:v>0.82477757100000004</c:v>
                </c:pt>
                <c:pt idx="95">
                  <c:v>0.78566398500000001</c:v>
                </c:pt>
                <c:pt idx="96">
                  <c:v>0.215078141</c:v>
                </c:pt>
                <c:pt idx="97">
                  <c:v>6.0054400000000001E-2</c:v>
                </c:pt>
                <c:pt idx="98">
                  <c:v>0.52447434400000004</c:v>
                </c:pt>
                <c:pt idx="99">
                  <c:v>0.85244157099999995</c:v>
                </c:pt>
                <c:pt idx="100">
                  <c:v>0.76543256900000001</c:v>
                </c:pt>
                <c:pt idx="101">
                  <c:v>0.86023421700000002</c:v>
                </c:pt>
                <c:pt idx="102">
                  <c:v>0.92165961100000005</c:v>
                </c:pt>
                <c:pt idx="103">
                  <c:v>0.93329067099999996</c:v>
                </c:pt>
                <c:pt idx="104">
                  <c:v>0.92104775500000002</c:v>
                </c:pt>
                <c:pt idx="105">
                  <c:v>0.884897398</c:v>
                </c:pt>
                <c:pt idx="106">
                  <c:v>0.80883633499999996</c:v>
                </c:pt>
                <c:pt idx="107">
                  <c:v>0.57482573699999995</c:v>
                </c:pt>
                <c:pt idx="108">
                  <c:v>0.93807236500000002</c:v>
                </c:pt>
                <c:pt idx="109">
                  <c:v>0.60362786400000001</c:v>
                </c:pt>
                <c:pt idx="110">
                  <c:v>0.254698231</c:v>
                </c:pt>
                <c:pt idx="111">
                  <c:v>0.89701361999999996</c:v>
                </c:pt>
                <c:pt idx="112">
                  <c:v>0.66368532599999996</c:v>
                </c:pt>
                <c:pt idx="113">
                  <c:v>0.75230538899999999</c:v>
                </c:pt>
                <c:pt idx="114">
                  <c:v>7.9633592000000003E-2</c:v>
                </c:pt>
                <c:pt idx="115">
                  <c:v>0.39225946</c:v>
                </c:pt>
                <c:pt idx="116">
                  <c:v>0.54905203599999997</c:v>
                </c:pt>
                <c:pt idx="117">
                  <c:v>0.84004494900000004</c:v>
                </c:pt>
                <c:pt idx="118">
                  <c:v>0.58923918200000003</c:v>
                </c:pt>
                <c:pt idx="119">
                  <c:v>0.97219551500000001</c:v>
                </c:pt>
                <c:pt idx="120">
                  <c:v>0.43804727500000001</c:v>
                </c:pt>
                <c:pt idx="121">
                  <c:v>0.113853555</c:v>
                </c:pt>
                <c:pt idx="122">
                  <c:v>0.95543811899999997</c:v>
                </c:pt>
                <c:pt idx="123">
                  <c:v>0.76328053100000004</c:v>
                </c:pt>
                <c:pt idx="124">
                  <c:v>0.80684915000000001</c:v>
                </c:pt>
                <c:pt idx="125">
                  <c:v>0.20661205099999999</c:v>
                </c:pt>
                <c:pt idx="126">
                  <c:v>0.84669857699999995</c:v>
                </c:pt>
                <c:pt idx="127">
                  <c:v>2.8421004999999999E-2</c:v>
                </c:pt>
                <c:pt idx="128">
                  <c:v>0.98298100399999999</c:v>
                </c:pt>
                <c:pt idx="129">
                  <c:v>0.96152669099999999</c:v>
                </c:pt>
                <c:pt idx="130">
                  <c:v>0.84919488399999998</c:v>
                </c:pt>
                <c:pt idx="131">
                  <c:v>0.63100852399999996</c:v>
                </c:pt>
                <c:pt idx="132">
                  <c:v>0.84178913600000005</c:v>
                </c:pt>
                <c:pt idx="133">
                  <c:v>0.98084429799999995</c:v>
                </c:pt>
                <c:pt idx="134">
                  <c:v>0.46536985199999997</c:v>
                </c:pt>
                <c:pt idx="135">
                  <c:v>0.82666513900000005</c:v>
                </c:pt>
                <c:pt idx="136">
                  <c:v>0.98189642799999999</c:v>
                </c:pt>
                <c:pt idx="137">
                  <c:v>0.76057108200000001</c:v>
                </c:pt>
                <c:pt idx="138">
                  <c:v>0.93069957400000003</c:v>
                </c:pt>
                <c:pt idx="139">
                  <c:v>0.52258493900000003</c:v>
                </c:pt>
                <c:pt idx="140">
                  <c:v>0.53365065099999998</c:v>
                </c:pt>
                <c:pt idx="141">
                  <c:v>0.22805382199999999</c:v>
                </c:pt>
                <c:pt idx="142">
                  <c:v>0.97771622000000002</c:v>
                </c:pt>
                <c:pt idx="143">
                  <c:v>0.98067132700000004</c:v>
                </c:pt>
                <c:pt idx="144">
                  <c:v>0.42070765399999999</c:v>
                </c:pt>
                <c:pt idx="145">
                  <c:v>0.30475277099999998</c:v>
                </c:pt>
                <c:pt idx="146">
                  <c:v>0.27866502700000001</c:v>
                </c:pt>
                <c:pt idx="147">
                  <c:v>0.84862059499999998</c:v>
                </c:pt>
                <c:pt idx="148">
                  <c:v>0.71254980499999998</c:v>
                </c:pt>
                <c:pt idx="149">
                  <c:v>0.76238070000000002</c:v>
                </c:pt>
                <c:pt idx="150">
                  <c:v>0.99291142399999999</c:v>
                </c:pt>
                <c:pt idx="151">
                  <c:v>0.98215235199999995</c:v>
                </c:pt>
                <c:pt idx="152">
                  <c:v>0.98536113299999994</c:v>
                </c:pt>
                <c:pt idx="153">
                  <c:v>0.95626065500000001</c:v>
                </c:pt>
                <c:pt idx="154">
                  <c:v>0.63726411599999999</c:v>
                </c:pt>
                <c:pt idx="155">
                  <c:v>0.97289103200000004</c:v>
                </c:pt>
                <c:pt idx="156">
                  <c:v>0.93516376999999995</c:v>
                </c:pt>
                <c:pt idx="157">
                  <c:v>0.82273802100000004</c:v>
                </c:pt>
                <c:pt idx="158">
                  <c:v>0.93118503600000002</c:v>
                </c:pt>
                <c:pt idx="159">
                  <c:v>0.92048584899999997</c:v>
                </c:pt>
                <c:pt idx="160">
                  <c:v>0.83870836400000004</c:v>
                </c:pt>
                <c:pt idx="161">
                  <c:v>0.84236211100000002</c:v>
                </c:pt>
                <c:pt idx="162">
                  <c:v>0.79494472000000005</c:v>
                </c:pt>
                <c:pt idx="163">
                  <c:v>0.52440769300000001</c:v>
                </c:pt>
                <c:pt idx="164">
                  <c:v>0.99919983700000004</c:v>
                </c:pt>
                <c:pt idx="165">
                  <c:v>0.77015284699999997</c:v>
                </c:pt>
                <c:pt idx="166">
                  <c:v>0.93284398800000001</c:v>
                </c:pt>
                <c:pt idx="167">
                  <c:v>0.92857537300000004</c:v>
                </c:pt>
                <c:pt idx="168">
                  <c:v>0.62322927900000002</c:v>
                </c:pt>
                <c:pt idx="169">
                  <c:v>0.23645287700000001</c:v>
                </c:pt>
                <c:pt idx="170">
                  <c:v>0.75296999600000003</c:v>
                </c:pt>
                <c:pt idx="171">
                  <c:v>0.76201827300000002</c:v>
                </c:pt>
                <c:pt idx="172">
                  <c:v>0.33379404200000001</c:v>
                </c:pt>
                <c:pt idx="173">
                  <c:v>0.60736714700000005</c:v>
                </c:pt>
                <c:pt idx="174">
                  <c:v>0.758736666</c:v>
                </c:pt>
                <c:pt idx="175">
                  <c:v>0.580543272</c:v>
                </c:pt>
                <c:pt idx="176">
                  <c:v>0.97048528499999998</c:v>
                </c:pt>
                <c:pt idx="177">
                  <c:v>0.93134809399999996</c:v>
                </c:pt>
                <c:pt idx="178">
                  <c:v>0.80363082399999997</c:v>
                </c:pt>
                <c:pt idx="179">
                  <c:v>0.89529631099999996</c:v>
                </c:pt>
                <c:pt idx="180">
                  <c:v>0.391742492</c:v>
                </c:pt>
                <c:pt idx="181">
                  <c:v>0.84845383200000002</c:v>
                </c:pt>
                <c:pt idx="182">
                  <c:v>0.88428313400000003</c:v>
                </c:pt>
                <c:pt idx="183">
                  <c:v>0.894272077</c:v>
                </c:pt>
                <c:pt idx="184">
                  <c:v>0.80488468899999999</c:v>
                </c:pt>
                <c:pt idx="185">
                  <c:v>3.3810135999999998E-2</c:v>
                </c:pt>
                <c:pt idx="186">
                  <c:v>0.98685464899999997</c:v>
                </c:pt>
                <c:pt idx="187">
                  <c:v>0.28517020799999998</c:v>
                </c:pt>
                <c:pt idx="188">
                  <c:v>0.54593793199999996</c:v>
                </c:pt>
                <c:pt idx="189">
                  <c:v>0.31625860300000003</c:v>
                </c:pt>
                <c:pt idx="190">
                  <c:v>0.82491817199999995</c:v>
                </c:pt>
                <c:pt idx="191">
                  <c:v>0.50753957500000002</c:v>
                </c:pt>
                <c:pt idx="192">
                  <c:v>0.75897849699999997</c:v>
                </c:pt>
                <c:pt idx="193">
                  <c:v>0.62494678999999997</c:v>
                </c:pt>
                <c:pt idx="194">
                  <c:v>0.36596909599999999</c:v>
                </c:pt>
                <c:pt idx="195">
                  <c:v>0.51041191100000005</c:v>
                </c:pt>
                <c:pt idx="196">
                  <c:v>0.18756125700000001</c:v>
                </c:pt>
                <c:pt idx="197">
                  <c:v>0.71131729499999996</c:v>
                </c:pt>
                <c:pt idx="198">
                  <c:v>0.796608647</c:v>
                </c:pt>
                <c:pt idx="199">
                  <c:v>0.172635018</c:v>
                </c:pt>
                <c:pt idx="200">
                  <c:v>0.93004434499999999</c:v>
                </c:pt>
                <c:pt idx="201">
                  <c:v>0.64980886500000001</c:v>
                </c:pt>
                <c:pt idx="202">
                  <c:v>0.935063584</c:v>
                </c:pt>
                <c:pt idx="203">
                  <c:v>0.857226606</c:v>
                </c:pt>
                <c:pt idx="204">
                  <c:v>0.24673835599999999</c:v>
                </c:pt>
                <c:pt idx="205">
                  <c:v>0.72210256399999995</c:v>
                </c:pt>
                <c:pt idx="206">
                  <c:v>0.93244008700000003</c:v>
                </c:pt>
                <c:pt idx="207">
                  <c:v>0.44804038400000001</c:v>
                </c:pt>
                <c:pt idx="208">
                  <c:v>0.98605637599999996</c:v>
                </c:pt>
                <c:pt idx="209">
                  <c:v>0.50866813799999999</c:v>
                </c:pt>
                <c:pt idx="210">
                  <c:v>0.65795429999999999</c:v>
                </c:pt>
                <c:pt idx="211">
                  <c:v>0.46832395399999999</c:v>
                </c:pt>
                <c:pt idx="212">
                  <c:v>0.98568344200000002</c:v>
                </c:pt>
                <c:pt idx="213">
                  <c:v>0.72934991900000001</c:v>
                </c:pt>
                <c:pt idx="214">
                  <c:v>0.75881450500000003</c:v>
                </c:pt>
                <c:pt idx="215">
                  <c:v>0.78686629100000005</c:v>
                </c:pt>
                <c:pt idx="216">
                  <c:v>0.99273927100000003</c:v>
                </c:pt>
                <c:pt idx="217">
                  <c:v>0.98825961299999998</c:v>
                </c:pt>
                <c:pt idx="218">
                  <c:v>0.74678225799999998</c:v>
                </c:pt>
                <c:pt idx="219">
                  <c:v>0.98264143900000001</c:v>
                </c:pt>
                <c:pt idx="220">
                  <c:v>0.95003381399999998</c:v>
                </c:pt>
                <c:pt idx="221">
                  <c:v>0.83566046699999996</c:v>
                </c:pt>
                <c:pt idx="222">
                  <c:v>0.98950833100000002</c:v>
                </c:pt>
                <c:pt idx="223">
                  <c:v>0.53843510999999999</c:v>
                </c:pt>
                <c:pt idx="224">
                  <c:v>0.67986856399999995</c:v>
                </c:pt>
                <c:pt idx="225">
                  <c:v>0.80832490300000004</c:v>
                </c:pt>
                <c:pt idx="226">
                  <c:v>0.86475882299999995</c:v>
                </c:pt>
                <c:pt idx="227">
                  <c:v>0.93863837699999997</c:v>
                </c:pt>
                <c:pt idx="228">
                  <c:v>0.75832427300000005</c:v>
                </c:pt>
                <c:pt idx="229">
                  <c:v>0.86667274100000002</c:v>
                </c:pt>
                <c:pt idx="230">
                  <c:v>1.7964161999999999E-2</c:v>
                </c:pt>
                <c:pt idx="231">
                  <c:v>0.99875404800000001</c:v>
                </c:pt>
                <c:pt idx="232">
                  <c:v>0.92697856599999995</c:v>
                </c:pt>
                <c:pt idx="233">
                  <c:v>0.72743780700000005</c:v>
                </c:pt>
                <c:pt idx="234">
                  <c:v>0.99094995799999996</c:v>
                </c:pt>
                <c:pt idx="235">
                  <c:v>0.951539841</c:v>
                </c:pt>
                <c:pt idx="236">
                  <c:v>0.64857943399999995</c:v>
                </c:pt>
                <c:pt idx="237">
                  <c:v>0.89225744600000001</c:v>
                </c:pt>
                <c:pt idx="238">
                  <c:v>0.84770122199999998</c:v>
                </c:pt>
                <c:pt idx="239">
                  <c:v>0.79719627400000004</c:v>
                </c:pt>
                <c:pt idx="240">
                  <c:v>0.98520159600000001</c:v>
                </c:pt>
                <c:pt idx="241">
                  <c:v>0.98863083500000004</c:v>
                </c:pt>
                <c:pt idx="242">
                  <c:v>0.99345525199999996</c:v>
                </c:pt>
                <c:pt idx="243">
                  <c:v>0.89520057900000005</c:v>
                </c:pt>
                <c:pt idx="244">
                  <c:v>0.79829522200000003</c:v>
                </c:pt>
                <c:pt idx="245">
                  <c:v>0.97222739499999999</c:v>
                </c:pt>
                <c:pt idx="246">
                  <c:v>0.85957143700000005</c:v>
                </c:pt>
                <c:pt idx="247">
                  <c:v>0.57884693600000003</c:v>
                </c:pt>
                <c:pt idx="248">
                  <c:v>0.28623722600000001</c:v>
                </c:pt>
                <c:pt idx="249">
                  <c:v>0.97042643500000003</c:v>
                </c:pt>
                <c:pt idx="250">
                  <c:v>0.93197891099999997</c:v>
                </c:pt>
                <c:pt idx="251">
                  <c:v>0.65931231700000004</c:v>
                </c:pt>
                <c:pt idx="252">
                  <c:v>0.80341234900000003</c:v>
                </c:pt>
                <c:pt idx="253">
                  <c:v>0.71121782700000002</c:v>
                </c:pt>
                <c:pt idx="254">
                  <c:v>0.92166401399999998</c:v>
                </c:pt>
                <c:pt idx="255">
                  <c:v>0.64996028400000005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0B-4187-BCE2-CCC0457CF7D6}"/>
            </c:ext>
          </c:extLst>
        </c:ser>
        <c:ser>
          <c:idx val="1"/>
          <c:order val="1"/>
          <c:tx>
            <c:strRef>
              <c:f>weights_value!$B$1</c:f>
              <c:strCache>
                <c:ptCount val="1"/>
                <c:pt idx="0">
                  <c:v>Bitcoin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val>
            <c:numRef>
              <c:f>weights_value!$B$2:$B$1261</c:f>
              <c:numCache>
                <c:formatCode>General</c:formatCode>
                <c:ptCount val="256"/>
                <c:pt idx="0">
                  <c:v>0.78137262799999996</c:v>
                </c:pt>
                <c:pt idx="1">
                  <c:v>0.85601196999999996</c:v>
                </c:pt>
                <c:pt idx="2">
                  <c:v>0.24816387600000001</c:v>
                </c:pt>
                <c:pt idx="3">
                  <c:v>0.34388819599999998</c:v>
                </c:pt>
                <c:pt idx="4">
                  <c:v>0.12539456900000001</c:v>
                </c:pt>
                <c:pt idx="5">
                  <c:v>0.102111495</c:v>
                </c:pt>
                <c:pt idx="6">
                  <c:v>0.53291739100000002</c:v>
                </c:pt>
                <c:pt idx="7">
                  <c:v>0.243007478</c:v>
                </c:pt>
                <c:pt idx="8">
                  <c:v>0.163897656</c:v>
                </c:pt>
                <c:pt idx="9">
                  <c:v>1.3930445E-2</c:v>
                </c:pt>
                <c:pt idx="10">
                  <c:v>0.145988647</c:v>
                </c:pt>
                <c:pt idx="11">
                  <c:v>0.392188698</c:v>
                </c:pt>
                <c:pt idx="12">
                  <c:v>0.206927165</c:v>
                </c:pt>
                <c:pt idx="13">
                  <c:v>1.2032891E-2</c:v>
                </c:pt>
                <c:pt idx="14">
                  <c:v>9.3722864000000003E-2</c:v>
                </c:pt>
                <c:pt idx="15">
                  <c:v>1.7241350999999999E-2</c:v>
                </c:pt>
                <c:pt idx="16">
                  <c:v>3.2799402999999998E-2</c:v>
                </c:pt>
                <c:pt idx="17">
                  <c:v>0.90683298599999995</c:v>
                </c:pt>
                <c:pt idx="18">
                  <c:v>2.1219018999999999E-2</c:v>
                </c:pt>
                <c:pt idx="19">
                  <c:v>2.0481052E-2</c:v>
                </c:pt>
                <c:pt idx="20">
                  <c:v>1.3842871E-2</c:v>
                </c:pt>
                <c:pt idx="21">
                  <c:v>0.103616704</c:v>
                </c:pt>
                <c:pt idx="22">
                  <c:v>0.12519534299999999</c:v>
                </c:pt>
                <c:pt idx="23">
                  <c:v>0.56667754400000003</c:v>
                </c:pt>
                <c:pt idx="24">
                  <c:v>1.4608668E-2</c:v>
                </c:pt>
                <c:pt idx="25">
                  <c:v>1.8767213000000001E-2</c:v>
                </c:pt>
                <c:pt idx="26">
                  <c:v>0.144135508</c:v>
                </c:pt>
                <c:pt idx="27">
                  <c:v>2.2772524999999998E-2</c:v>
                </c:pt>
                <c:pt idx="28">
                  <c:v>0.114903942</c:v>
                </c:pt>
                <c:pt idx="29">
                  <c:v>0.165395495</c:v>
                </c:pt>
                <c:pt idx="30">
                  <c:v>2.5954686000000001E-2</c:v>
                </c:pt>
                <c:pt idx="31">
                  <c:v>2.1145997999999999E-2</c:v>
                </c:pt>
                <c:pt idx="32">
                  <c:v>3.5159914E-2</c:v>
                </c:pt>
                <c:pt idx="33">
                  <c:v>0.16162791200000001</c:v>
                </c:pt>
                <c:pt idx="34">
                  <c:v>6.9985446000000007E-2</c:v>
                </c:pt>
                <c:pt idx="35">
                  <c:v>4.9694883000000002E-2</c:v>
                </c:pt>
                <c:pt idx="36">
                  <c:v>2.3636540000000002E-3</c:v>
                </c:pt>
                <c:pt idx="37">
                  <c:v>0.10633329499999999</c:v>
                </c:pt>
                <c:pt idx="38">
                  <c:v>2.1642760000000001E-3</c:v>
                </c:pt>
                <c:pt idx="39">
                  <c:v>1.7167238000000001E-2</c:v>
                </c:pt>
                <c:pt idx="40">
                  <c:v>0.815744052</c:v>
                </c:pt>
                <c:pt idx="41">
                  <c:v>7.5651134999999994E-2</c:v>
                </c:pt>
                <c:pt idx="42">
                  <c:v>7.6787940000000001E-3</c:v>
                </c:pt>
                <c:pt idx="43">
                  <c:v>0.28998840100000001</c:v>
                </c:pt>
                <c:pt idx="44">
                  <c:v>0.444373513</c:v>
                </c:pt>
                <c:pt idx="45">
                  <c:v>9.3541497000000001E-2</c:v>
                </c:pt>
                <c:pt idx="46">
                  <c:v>0.18962771</c:v>
                </c:pt>
                <c:pt idx="47">
                  <c:v>0.13153800099999999</c:v>
                </c:pt>
                <c:pt idx="48">
                  <c:v>6.0822701E-2</c:v>
                </c:pt>
                <c:pt idx="49">
                  <c:v>7.7485280000000004E-2</c:v>
                </c:pt>
                <c:pt idx="50">
                  <c:v>3.2557967E-2</c:v>
                </c:pt>
                <c:pt idx="51">
                  <c:v>0.14165409200000001</c:v>
                </c:pt>
                <c:pt idx="52">
                  <c:v>3.8518060999999999E-2</c:v>
                </c:pt>
                <c:pt idx="53">
                  <c:v>0.153124223</c:v>
                </c:pt>
                <c:pt idx="54">
                  <c:v>0.14957034699999999</c:v>
                </c:pt>
                <c:pt idx="55">
                  <c:v>7.6772728999999998E-2</c:v>
                </c:pt>
                <c:pt idx="56">
                  <c:v>7.4601072000000004E-2</c:v>
                </c:pt>
                <c:pt idx="57">
                  <c:v>0.109629851</c:v>
                </c:pt>
                <c:pt idx="58">
                  <c:v>0.38357792000000002</c:v>
                </c:pt>
                <c:pt idx="59">
                  <c:v>1.424045E-2</c:v>
                </c:pt>
                <c:pt idx="60">
                  <c:v>0.15641787500000001</c:v>
                </c:pt>
                <c:pt idx="61">
                  <c:v>0.24560776400000001</c:v>
                </c:pt>
                <c:pt idx="62">
                  <c:v>0.79453344100000001</c:v>
                </c:pt>
                <c:pt idx="63">
                  <c:v>0.25272108199999999</c:v>
                </c:pt>
                <c:pt idx="64">
                  <c:v>0.106774298</c:v>
                </c:pt>
                <c:pt idx="65">
                  <c:v>0.22597250599999999</c:v>
                </c:pt>
                <c:pt idx="66">
                  <c:v>0.184685459</c:v>
                </c:pt>
                <c:pt idx="67">
                  <c:v>0.41071478500000003</c:v>
                </c:pt>
                <c:pt idx="68">
                  <c:v>0.20196234900000001</c:v>
                </c:pt>
                <c:pt idx="69">
                  <c:v>4.4517044999999998E-2</c:v>
                </c:pt>
                <c:pt idx="70">
                  <c:v>4.1663776E-2</c:v>
                </c:pt>
                <c:pt idx="71">
                  <c:v>1.1910008999999999E-2</c:v>
                </c:pt>
                <c:pt idx="72">
                  <c:v>3.3572610000000003E-2</c:v>
                </c:pt>
                <c:pt idx="73">
                  <c:v>0.58571162700000001</c:v>
                </c:pt>
                <c:pt idx="74">
                  <c:v>2.4893719000000002E-2</c:v>
                </c:pt>
                <c:pt idx="75">
                  <c:v>2.1127954000000001E-2</c:v>
                </c:pt>
                <c:pt idx="76">
                  <c:v>0.27228224699999998</c:v>
                </c:pt>
                <c:pt idx="77">
                  <c:v>9.6014758000000006E-2</c:v>
                </c:pt>
                <c:pt idx="78">
                  <c:v>6.5512850999999997E-2</c:v>
                </c:pt>
                <c:pt idx="79">
                  <c:v>1.796991E-3</c:v>
                </c:pt>
                <c:pt idx="80">
                  <c:v>0.79898181499999998</c:v>
                </c:pt>
                <c:pt idx="81">
                  <c:v>7.8442391E-2</c:v>
                </c:pt>
                <c:pt idx="82">
                  <c:v>5.9455035000000003E-2</c:v>
                </c:pt>
                <c:pt idx="83">
                  <c:v>0.40603088700000001</c:v>
                </c:pt>
                <c:pt idx="84">
                  <c:v>5.4360503999999997E-2</c:v>
                </c:pt>
                <c:pt idx="85">
                  <c:v>0.75493489000000003</c:v>
                </c:pt>
                <c:pt idx="86">
                  <c:v>0.914992425</c:v>
                </c:pt>
                <c:pt idx="87">
                  <c:v>0.31053739699999999</c:v>
                </c:pt>
                <c:pt idx="88">
                  <c:v>6.9332151999999994E-2</c:v>
                </c:pt>
                <c:pt idx="89">
                  <c:v>8.8204596999999996E-2</c:v>
                </c:pt>
                <c:pt idx="90">
                  <c:v>0.14532068000000001</c:v>
                </c:pt>
                <c:pt idx="91">
                  <c:v>0.36016996699999998</c:v>
                </c:pt>
                <c:pt idx="92">
                  <c:v>0.204722451</c:v>
                </c:pt>
                <c:pt idx="93">
                  <c:v>0.21300788400000001</c:v>
                </c:pt>
                <c:pt idx="94">
                  <c:v>0.17522242900000001</c:v>
                </c:pt>
                <c:pt idx="95">
                  <c:v>0.21433601499999999</c:v>
                </c:pt>
                <c:pt idx="96">
                  <c:v>0.784921859</c:v>
                </c:pt>
                <c:pt idx="97">
                  <c:v>0.93994560000000005</c:v>
                </c:pt>
                <c:pt idx="98">
                  <c:v>0.47552565600000002</c:v>
                </c:pt>
                <c:pt idx="99">
                  <c:v>0.14755842899999999</c:v>
                </c:pt>
                <c:pt idx="100">
                  <c:v>0.23456743099999999</c:v>
                </c:pt>
                <c:pt idx="101">
                  <c:v>0.139765783</c:v>
                </c:pt>
                <c:pt idx="102">
                  <c:v>7.8340388999999996E-2</c:v>
                </c:pt>
                <c:pt idx="103">
                  <c:v>6.6709328999999998E-2</c:v>
                </c:pt>
                <c:pt idx="104">
                  <c:v>7.8952245000000004E-2</c:v>
                </c:pt>
                <c:pt idx="105">
                  <c:v>0.115102602</c:v>
                </c:pt>
                <c:pt idx="106">
                  <c:v>0.19116366500000001</c:v>
                </c:pt>
                <c:pt idx="107">
                  <c:v>0.425174263</c:v>
                </c:pt>
                <c:pt idx="108">
                  <c:v>6.1927635000000002E-2</c:v>
                </c:pt>
                <c:pt idx="109">
                  <c:v>0.39637213599999999</c:v>
                </c:pt>
                <c:pt idx="110">
                  <c:v>0.745301769</c:v>
                </c:pt>
                <c:pt idx="111">
                  <c:v>0.10298638</c:v>
                </c:pt>
                <c:pt idx="112">
                  <c:v>0.33631467399999998</c:v>
                </c:pt>
                <c:pt idx="113">
                  <c:v>0.24769461100000001</c:v>
                </c:pt>
                <c:pt idx="114">
                  <c:v>0.92036640800000002</c:v>
                </c:pt>
                <c:pt idx="115">
                  <c:v>0.60774054</c:v>
                </c:pt>
                <c:pt idx="116">
                  <c:v>0.45094796399999998</c:v>
                </c:pt>
                <c:pt idx="117">
                  <c:v>0.15995505099999999</c:v>
                </c:pt>
                <c:pt idx="118">
                  <c:v>0.41076081800000003</c:v>
                </c:pt>
                <c:pt idx="119">
                  <c:v>2.7804485E-2</c:v>
                </c:pt>
                <c:pt idx="120">
                  <c:v>0.56195272500000004</c:v>
                </c:pt>
                <c:pt idx="121">
                  <c:v>0.88614644499999995</c:v>
                </c:pt>
                <c:pt idx="122">
                  <c:v>4.4561880999999998E-2</c:v>
                </c:pt>
                <c:pt idx="123">
                  <c:v>0.23671946899999999</c:v>
                </c:pt>
                <c:pt idx="124">
                  <c:v>0.19315085000000001</c:v>
                </c:pt>
                <c:pt idx="125">
                  <c:v>0.79338794899999998</c:v>
                </c:pt>
                <c:pt idx="126">
                  <c:v>0.15330142299999999</c:v>
                </c:pt>
                <c:pt idx="127">
                  <c:v>0.971578995</c:v>
                </c:pt>
                <c:pt idx="128">
                  <c:v>1.7018996000000002E-2</c:v>
                </c:pt>
                <c:pt idx="129">
                  <c:v>3.8473308999999997E-2</c:v>
                </c:pt>
                <c:pt idx="130">
                  <c:v>0.15080511599999999</c:v>
                </c:pt>
                <c:pt idx="131">
                  <c:v>0.36899147599999998</c:v>
                </c:pt>
                <c:pt idx="132">
                  <c:v>0.15821086400000001</c:v>
                </c:pt>
                <c:pt idx="133">
                  <c:v>1.9155702E-2</c:v>
                </c:pt>
                <c:pt idx="134">
                  <c:v>0.53463014799999997</c:v>
                </c:pt>
                <c:pt idx="135">
                  <c:v>0.17333486100000001</c:v>
                </c:pt>
                <c:pt idx="136">
                  <c:v>1.8103571999999998E-2</c:v>
                </c:pt>
                <c:pt idx="137">
                  <c:v>0.23942891799999999</c:v>
                </c:pt>
                <c:pt idx="138">
                  <c:v>6.9300425999999998E-2</c:v>
                </c:pt>
                <c:pt idx="139">
                  <c:v>0.47741506099999997</c:v>
                </c:pt>
                <c:pt idx="140">
                  <c:v>0.46634934900000002</c:v>
                </c:pt>
                <c:pt idx="141">
                  <c:v>0.77194617799999998</c:v>
                </c:pt>
                <c:pt idx="142">
                  <c:v>2.228378E-2</c:v>
                </c:pt>
                <c:pt idx="143">
                  <c:v>1.9328673000000001E-2</c:v>
                </c:pt>
                <c:pt idx="144">
                  <c:v>0.57929234600000001</c:v>
                </c:pt>
                <c:pt idx="145">
                  <c:v>0.69524722900000002</c:v>
                </c:pt>
                <c:pt idx="146">
                  <c:v>0.72133497300000005</c:v>
                </c:pt>
                <c:pt idx="147">
                  <c:v>0.15137940499999999</c:v>
                </c:pt>
                <c:pt idx="148">
                  <c:v>0.28745019500000002</c:v>
                </c:pt>
                <c:pt idx="149">
                  <c:v>0.23761930000000001</c:v>
                </c:pt>
                <c:pt idx="150">
                  <c:v>7.0885760000000001E-3</c:v>
                </c:pt>
                <c:pt idx="151">
                  <c:v>1.7847648000000001E-2</c:v>
                </c:pt>
                <c:pt idx="152">
                  <c:v>1.4638867E-2</c:v>
                </c:pt>
                <c:pt idx="153">
                  <c:v>4.3739344999999999E-2</c:v>
                </c:pt>
                <c:pt idx="154">
                  <c:v>0.36273588400000001</c:v>
                </c:pt>
                <c:pt idx="155">
                  <c:v>2.7108968000000001E-2</c:v>
                </c:pt>
                <c:pt idx="156">
                  <c:v>6.4836229999999995E-2</c:v>
                </c:pt>
                <c:pt idx="157">
                  <c:v>0.17726197899999999</c:v>
                </c:pt>
                <c:pt idx="158">
                  <c:v>6.8814964000000006E-2</c:v>
                </c:pt>
                <c:pt idx="159">
                  <c:v>7.9514151000000005E-2</c:v>
                </c:pt>
                <c:pt idx="160">
                  <c:v>0.16129163599999999</c:v>
                </c:pt>
                <c:pt idx="161">
                  <c:v>0.157637889</c:v>
                </c:pt>
                <c:pt idx="162">
                  <c:v>0.20505528000000001</c:v>
                </c:pt>
                <c:pt idx="163">
                  <c:v>0.47559230699999999</c:v>
                </c:pt>
                <c:pt idx="164">
                  <c:v>8.00163E-4</c:v>
                </c:pt>
                <c:pt idx="165">
                  <c:v>0.229847153</c:v>
                </c:pt>
                <c:pt idx="166">
                  <c:v>6.7156012000000001E-2</c:v>
                </c:pt>
                <c:pt idx="167">
                  <c:v>7.1424627000000004E-2</c:v>
                </c:pt>
                <c:pt idx="168">
                  <c:v>0.37677072099999998</c:v>
                </c:pt>
                <c:pt idx="169">
                  <c:v>0.76354712300000005</c:v>
                </c:pt>
                <c:pt idx="170">
                  <c:v>0.247030004</c:v>
                </c:pt>
                <c:pt idx="171">
                  <c:v>0.237981727</c:v>
                </c:pt>
                <c:pt idx="172">
                  <c:v>0.66620595800000004</c:v>
                </c:pt>
                <c:pt idx="173">
                  <c:v>0.392632853</c:v>
                </c:pt>
                <c:pt idx="174">
                  <c:v>0.241263334</c:v>
                </c:pt>
                <c:pt idx="175">
                  <c:v>0.419456728</c:v>
                </c:pt>
                <c:pt idx="176">
                  <c:v>2.9514715E-2</c:v>
                </c:pt>
                <c:pt idx="177">
                  <c:v>6.8651905999999999E-2</c:v>
                </c:pt>
                <c:pt idx="178">
                  <c:v>0.19636917600000001</c:v>
                </c:pt>
                <c:pt idx="179">
                  <c:v>0.104703689</c:v>
                </c:pt>
                <c:pt idx="180">
                  <c:v>0.608257508</c:v>
                </c:pt>
                <c:pt idx="181">
                  <c:v>0.15154616800000001</c:v>
                </c:pt>
                <c:pt idx="182">
                  <c:v>0.115716866</c:v>
                </c:pt>
                <c:pt idx="183">
                  <c:v>0.105727923</c:v>
                </c:pt>
                <c:pt idx="184">
                  <c:v>0.19511531100000001</c:v>
                </c:pt>
                <c:pt idx="185">
                  <c:v>0.96618986399999995</c:v>
                </c:pt>
                <c:pt idx="186">
                  <c:v>1.3145351E-2</c:v>
                </c:pt>
                <c:pt idx="187">
                  <c:v>0.71482979199999996</c:v>
                </c:pt>
                <c:pt idx="188">
                  <c:v>0.45406206799999999</c:v>
                </c:pt>
                <c:pt idx="189">
                  <c:v>0.68374139700000003</c:v>
                </c:pt>
                <c:pt idx="190">
                  <c:v>0.17508182799999999</c:v>
                </c:pt>
                <c:pt idx="191">
                  <c:v>0.49246042499999998</c:v>
                </c:pt>
                <c:pt idx="192">
                  <c:v>0.241021503</c:v>
                </c:pt>
                <c:pt idx="193">
                  <c:v>0.37505321000000003</c:v>
                </c:pt>
                <c:pt idx="194">
                  <c:v>0.63403090399999995</c:v>
                </c:pt>
                <c:pt idx="195">
                  <c:v>0.489588089</c:v>
                </c:pt>
                <c:pt idx="196">
                  <c:v>0.81243874299999996</c:v>
                </c:pt>
                <c:pt idx="197">
                  <c:v>0.28868270499999998</c:v>
                </c:pt>
                <c:pt idx="198">
                  <c:v>0.203391353</c:v>
                </c:pt>
                <c:pt idx="199">
                  <c:v>0.82736498199999997</c:v>
                </c:pt>
                <c:pt idx="200">
                  <c:v>6.9955655000000005E-2</c:v>
                </c:pt>
                <c:pt idx="201">
                  <c:v>0.35019113499999999</c:v>
                </c:pt>
                <c:pt idx="202">
                  <c:v>6.4936415999999997E-2</c:v>
                </c:pt>
                <c:pt idx="203">
                  <c:v>0.142773394</c:v>
                </c:pt>
                <c:pt idx="204">
                  <c:v>0.75326164399999995</c:v>
                </c:pt>
                <c:pt idx="205">
                  <c:v>0.277897436</c:v>
                </c:pt>
                <c:pt idx="206">
                  <c:v>6.7559912999999999E-2</c:v>
                </c:pt>
                <c:pt idx="207">
                  <c:v>0.55195961599999999</c:v>
                </c:pt>
                <c:pt idx="208">
                  <c:v>1.3943624E-2</c:v>
                </c:pt>
                <c:pt idx="209">
                  <c:v>0.49133186200000001</c:v>
                </c:pt>
                <c:pt idx="210">
                  <c:v>0.34204570000000001</c:v>
                </c:pt>
                <c:pt idx="211">
                  <c:v>0.53167604599999996</c:v>
                </c:pt>
                <c:pt idx="212">
                  <c:v>1.4316558E-2</c:v>
                </c:pt>
                <c:pt idx="213">
                  <c:v>0.27065008099999999</c:v>
                </c:pt>
                <c:pt idx="214">
                  <c:v>0.241185495</c:v>
                </c:pt>
                <c:pt idx="215">
                  <c:v>0.213133709</c:v>
                </c:pt>
                <c:pt idx="216">
                  <c:v>7.2607289999999996E-3</c:v>
                </c:pt>
                <c:pt idx="217">
                  <c:v>1.1740387E-2</c:v>
                </c:pt>
                <c:pt idx="218">
                  <c:v>0.25321774200000002</c:v>
                </c:pt>
                <c:pt idx="219">
                  <c:v>1.7358561000000002E-2</c:v>
                </c:pt>
                <c:pt idx="220">
                  <c:v>4.9966186000000003E-2</c:v>
                </c:pt>
                <c:pt idx="221">
                  <c:v>0.16433953300000001</c:v>
                </c:pt>
                <c:pt idx="222">
                  <c:v>1.0491669E-2</c:v>
                </c:pt>
                <c:pt idx="223">
                  <c:v>0.46156489000000001</c:v>
                </c:pt>
                <c:pt idx="224">
                  <c:v>0.32013143599999999</c:v>
                </c:pt>
                <c:pt idx="225">
                  <c:v>0.19167509699999999</c:v>
                </c:pt>
                <c:pt idx="226">
                  <c:v>0.13524117699999999</c:v>
                </c:pt>
                <c:pt idx="227">
                  <c:v>6.1361622999999997E-2</c:v>
                </c:pt>
                <c:pt idx="228">
                  <c:v>0.24167572700000001</c:v>
                </c:pt>
                <c:pt idx="229">
                  <c:v>0.133327259</c:v>
                </c:pt>
                <c:pt idx="230">
                  <c:v>0.98203583800000005</c:v>
                </c:pt>
                <c:pt idx="231">
                  <c:v>1.245952E-3</c:v>
                </c:pt>
                <c:pt idx="232">
                  <c:v>7.3021433999999996E-2</c:v>
                </c:pt>
                <c:pt idx="233">
                  <c:v>0.27256219300000001</c:v>
                </c:pt>
                <c:pt idx="234">
                  <c:v>9.0500419999999995E-3</c:v>
                </c:pt>
                <c:pt idx="235">
                  <c:v>4.8460159000000003E-2</c:v>
                </c:pt>
                <c:pt idx="236">
                  <c:v>0.35142056599999999</c:v>
                </c:pt>
                <c:pt idx="237">
                  <c:v>0.107742554</c:v>
                </c:pt>
                <c:pt idx="238">
                  <c:v>0.152298778</c:v>
                </c:pt>
                <c:pt idx="239">
                  <c:v>0.20280372599999999</c:v>
                </c:pt>
                <c:pt idx="240">
                  <c:v>1.4798403999999999E-2</c:v>
                </c:pt>
                <c:pt idx="241">
                  <c:v>1.1369165000000001E-2</c:v>
                </c:pt>
                <c:pt idx="242">
                  <c:v>6.5447480000000004E-3</c:v>
                </c:pt>
                <c:pt idx="243">
                  <c:v>0.104799421</c:v>
                </c:pt>
                <c:pt idx="244">
                  <c:v>0.201704778</c:v>
                </c:pt>
                <c:pt idx="245">
                  <c:v>2.7772604999999999E-2</c:v>
                </c:pt>
                <c:pt idx="246">
                  <c:v>0.14042856300000001</c:v>
                </c:pt>
                <c:pt idx="247">
                  <c:v>0.42115306400000002</c:v>
                </c:pt>
                <c:pt idx="248">
                  <c:v>0.71376277399999999</c:v>
                </c:pt>
                <c:pt idx="249">
                  <c:v>2.9573565E-2</c:v>
                </c:pt>
                <c:pt idx="250">
                  <c:v>6.8021089000000007E-2</c:v>
                </c:pt>
                <c:pt idx="251">
                  <c:v>0.34068768300000002</c:v>
                </c:pt>
                <c:pt idx="252">
                  <c:v>0.196587651</c:v>
                </c:pt>
                <c:pt idx="253">
                  <c:v>0.28878217299999998</c:v>
                </c:pt>
                <c:pt idx="254">
                  <c:v>7.8335985999999996E-2</c:v>
                </c:pt>
                <c:pt idx="255">
                  <c:v>0.350039716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0B-4187-BCE2-CCC0457CF7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5972447"/>
        <c:axId val="1395983263"/>
      </c:areaChart>
      <c:catAx>
        <c:axId val="1395972447"/>
        <c:scaling>
          <c:orientation val="minMax"/>
        </c:scaling>
        <c:delete val="1"/>
        <c:axPos val="b"/>
        <c:majorTickMark val="out"/>
        <c:minorTickMark val="none"/>
        <c:tickLblPos val="nextTo"/>
        <c:crossAx val="1395983263"/>
        <c:crosses val="autoZero"/>
        <c:auto val="1"/>
        <c:lblAlgn val="ctr"/>
        <c:lblOffset val="100"/>
        <c:noMultiLvlLbl val="0"/>
      </c:catAx>
      <c:valAx>
        <c:axId val="139598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59724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0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BB43B980164DE9AD8C031E5561D8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76CC86-7D42-4614-94B3-A317A1FB7584}"/>
      </w:docPartPr>
      <w:docPartBody>
        <w:p w:rsidR="00715CB7" w:rsidRDefault="00715CB7">
          <w:pPr>
            <w:pStyle w:val="73BB43B980164DE9AD8C031E5561D8FB"/>
          </w:pPr>
          <w:r w:rsidRPr="0081024F">
            <w:t>Memorandum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B7"/>
    <w:rsid w:val="0071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BB43B980164DE9AD8C031E5561D8FB">
    <w:name w:val="73BB43B980164DE9AD8C031E5561D8F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990EB3-505B-4375-A348-F91AD32E7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F53230-33EA-4B48-B6A1-4DBCF28F2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B4EF67-BE2F-4E38-92AD-197BA4738C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21927A-8647-439A-B090-73E704D3CAD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备忘录.dotx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2022-02-21T23:13:00Z</dcterms:created>
  <dcterms:modified xsi:type="dcterms:W3CDTF">2022-02-21T23:13:00Z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